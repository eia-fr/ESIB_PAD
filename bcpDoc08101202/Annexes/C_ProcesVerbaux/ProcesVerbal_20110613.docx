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6E87F743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3F4C50">
              <w:rPr>
                <w:lang w:val="fr-FR"/>
              </w:rPr>
              <w:t>3</w:t>
            </w:r>
            <w:r w:rsidR="00EE150F" w:rsidRPr="00C6154E">
              <w:rPr>
                <w:lang w:val="fr-FR"/>
              </w:rPr>
              <w:t xml:space="preserve"> 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78C9AB3E" w:rsidR="00681EBC" w:rsidRPr="00C6154E" w:rsidRDefault="00681EBC" w:rsidP="001D60FD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1D60FD">
              <w:rPr>
                <w:lang w:val="fr-FR"/>
              </w:rPr>
              <w:t>13</w:t>
            </w:r>
            <w:bookmarkStart w:id="1" w:name="_GoBack"/>
            <w:bookmarkEnd w:id="1"/>
            <w:r w:rsidR="000B2646">
              <w:rPr>
                <w:lang w:val="fr-FR"/>
              </w:rPr>
              <w:t xml:space="preserve"> juin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50D2595D" w:rsidR="00681EBC" w:rsidRPr="00C6154E" w:rsidRDefault="000B2646" w:rsidP="000B2646">
            <w:pPr>
              <w:pStyle w:val="Informationssurlarunion"/>
              <w:rPr>
                <w:lang w:val="fr-FR"/>
              </w:rPr>
            </w:pPr>
            <w:r>
              <w:rPr>
                <w:lang w:val="fr-FR"/>
              </w:rPr>
              <w:t>10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>
              <w:rPr>
                <w:lang w:val="fr-FR"/>
              </w:rPr>
              <w:t>2</w:t>
            </w:r>
            <w:r w:rsidR="00FA0535" w:rsidRPr="00C6154E">
              <w:rPr>
                <w:lang w:val="fr-FR"/>
              </w:rPr>
              <w:t>h</w:t>
            </w:r>
            <w:r>
              <w:rPr>
                <w:lang w:val="fr-FR"/>
              </w:rPr>
              <w:t>00</w:t>
            </w:r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58A41C69" w:rsidR="00681EBC" w:rsidRPr="00C6154E" w:rsidRDefault="003F4C50" w:rsidP="00F30838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Review de l’analyse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73172618" w:rsidR="00681EBC" w:rsidRPr="00C6154E" w:rsidRDefault="002C5405" w:rsidP="003F4C50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 Mezher</w:t>
            </w:r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0FACC255" w14:textId="72132327" w:rsidR="003F4C50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Présentation du planning de la semaine.</w:t>
      </w:r>
    </w:p>
    <w:p w14:paraId="4F83631A" w14:textId="6C295DBA" w:rsidR="00DF4F94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Review des croquis du prototype</w:t>
      </w:r>
      <w:r w:rsidR="000B2646">
        <w:rPr>
          <w:sz w:val="20"/>
          <w:szCs w:val="20"/>
          <w:lang w:val="fr-FR"/>
        </w:rPr>
        <w:t>.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6F4CDB46" w:rsidR="00C83413" w:rsidRPr="00C6154E" w:rsidRDefault="003F4C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planning de la semaine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  <w:tc>
          <w:tcPr>
            <w:tcW w:w="7371" w:type="dxa"/>
          </w:tcPr>
          <w:p w14:paraId="704D897B" w14:textId="471ED61A" w:rsidR="003D1640" w:rsidRPr="003D1640" w:rsidRDefault="003F4C50" w:rsidP="003D164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Selon le planning, le but de la semaine est de faire les menus principaux ainsi que les différents option de paramétrages.</w:t>
            </w:r>
          </w:p>
        </w:tc>
      </w:tr>
      <w:tr w:rsidR="003F4C50" w:rsidRPr="00C6154E" w14:paraId="634F7887" w14:textId="77777777" w:rsidTr="008344E6">
        <w:tc>
          <w:tcPr>
            <w:tcW w:w="2660" w:type="dxa"/>
          </w:tcPr>
          <w:p w14:paraId="2C20CE85" w14:textId="09FDA747" w:rsidR="003F4C50" w:rsidRDefault="003F4C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Review des croquis du prototype</w:t>
            </w:r>
          </w:p>
        </w:tc>
        <w:tc>
          <w:tcPr>
            <w:tcW w:w="7371" w:type="dxa"/>
          </w:tcPr>
          <w:p w14:paraId="0DAE88A2" w14:textId="77777777" w:rsidR="003F4C50" w:rsidRDefault="003F4C50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La page de login ne doit pas apparaître au démarrage de l’application.</w:t>
            </w:r>
          </w:p>
          <w:p w14:paraId="4BBC1C9C" w14:textId="51D0E628" w:rsidR="005331E1" w:rsidRDefault="003D1640" w:rsidP="005331E1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Une vu de type « mon USJ » demandera un le login aux utilisateurs et affichera les informations en conséquence.</w:t>
            </w:r>
          </w:p>
          <w:p w14:paraId="09679711" w14:textId="4197844A" w:rsidR="003F4C50" w:rsidRDefault="003F4C50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Pourquoi pas utiliser un TabCon</w:t>
            </w:r>
            <w:r w:rsidR="00F30838">
              <w:rPr>
                <w:sz w:val="20"/>
                <w:szCs w:val="20"/>
                <w:lang w:val="fr-FR"/>
              </w:rPr>
              <w:t>troller au lieu du menu proposé ?</w:t>
            </w:r>
          </w:p>
          <w:p w14:paraId="2256119F" w14:textId="77777777" w:rsidR="003F4C50" w:rsidRDefault="003F4C50" w:rsidP="003F4C50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On a plus d’espace avec l’idée du menu et l’espace est un essentiel sur des écrans mobiles.</w:t>
            </w:r>
          </w:p>
          <w:p w14:paraId="2AE2C2CF" w14:textId="77777777" w:rsidR="003F4C50" w:rsidRDefault="003F4C50" w:rsidP="00F3083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Les éléments du menu peuvent être créé dynamiquement.</w:t>
            </w:r>
          </w:p>
          <w:p w14:paraId="019F9CD0" w14:textId="3A98F02C" w:rsidR="00F30838" w:rsidRPr="003F4C50" w:rsidRDefault="00F30838" w:rsidP="006B7B6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Démonstration de M.Mezher d’une application qui </w:t>
            </w:r>
            <w:r w:rsidR="006B7B64">
              <w:rPr>
                <w:sz w:val="20"/>
                <w:szCs w:val="20"/>
                <w:lang w:val="fr-FR"/>
              </w:rPr>
              <w:t>utilise le même principe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77777777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39D2D2D3" w14:textId="4DE79BAC" w:rsidR="003F4C50" w:rsidRDefault="00F30838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Pour une question d’organisation, </w:t>
            </w:r>
            <w:r w:rsidRPr="00F30838">
              <w:rPr>
                <w:b/>
                <w:sz w:val="20"/>
                <w:szCs w:val="20"/>
                <w:lang w:val="fr-FR"/>
              </w:rPr>
              <w:t>il faut inverser la planification de la release 0.4 et la 0.3</w:t>
            </w:r>
            <w:r>
              <w:rPr>
                <w:sz w:val="20"/>
                <w:szCs w:val="20"/>
                <w:lang w:val="fr-FR"/>
              </w:rPr>
              <w:t>. Il faut laisser le temps au service informatique de l’usj pour mettre en place le web services pour l’horaire…</w:t>
            </w:r>
          </w:p>
          <w:p w14:paraId="25D8CF58" w14:textId="54D2AEF5" w:rsidR="00F30838" w:rsidRPr="00F30838" w:rsidRDefault="00F30838" w:rsidP="00F3083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Pour la carte du campus, utiliser « google maps ».</w:t>
            </w:r>
          </w:p>
        </w:tc>
      </w:tr>
    </w:tbl>
    <w:p w14:paraId="4531FC78" w14:textId="661B2810" w:rsidR="008A16B8" w:rsidRPr="00C6154E" w:rsidRDefault="008A16B8" w:rsidP="00BE67D3">
      <w:pPr>
        <w:rPr>
          <w:lang w:val="fr-FR"/>
        </w:rPr>
      </w:pPr>
    </w:p>
    <w:p w14:paraId="29AF6D46" w14:textId="77777777" w:rsidR="00966589" w:rsidRPr="00C6154E" w:rsidRDefault="00966589" w:rsidP="00966589">
      <w:pPr>
        <w:pStyle w:val="Title"/>
        <w:rPr>
          <w:lang w:val="fr-FR"/>
        </w:rPr>
      </w:pPr>
      <w:r w:rsidRPr="00C6154E">
        <w:rPr>
          <w:lang w:val="fr-FR"/>
        </w:rPr>
        <w:t>Points d'action</w:t>
      </w:r>
    </w:p>
    <w:tbl>
      <w:tblPr>
        <w:tblW w:w="10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694"/>
        <w:gridCol w:w="1864"/>
      </w:tblGrid>
      <w:tr w:rsidR="00966589" w:rsidRPr="00C6154E" w14:paraId="57DBB7B9" w14:textId="77777777" w:rsidTr="00E00D90">
        <w:tc>
          <w:tcPr>
            <w:tcW w:w="2660" w:type="dxa"/>
            <w:shd w:val="clear" w:color="auto" w:fill="D9D9D9" w:themeFill="background1" w:themeFillShade="D9"/>
          </w:tcPr>
          <w:p w14:paraId="49FFDC90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BD5ABF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Action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4F5ACE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Personne responsable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5B6FC6" w14:textId="4D761B56" w:rsidR="00966589" w:rsidRPr="00C6154E" w:rsidRDefault="00C6154E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Deadline</w:t>
            </w:r>
          </w:p>
        </w:tc>
      </w:tr>
      <w:tr w:rsidR="00966589" w:rsidRPr="00C6154E" w14:paraId="066831DB" w14:textId="77777777" w:rsidTr="00E00D90">
        <w:tc>
          <w:tcPr>
            <w:tcW w:w="2660" w:type="dxa"/>
          </w:tcPr>
          <w:p w14:paraId="23242846" w14:textId="7BA54905" w:rsidR="00966589" w:rsidRPr="00C6154E" w:rsidRDefault="006634A0" w:rsidP="006E4275">
            <w:pPr>
              <w:rPr>
                <w:sz w:val="20"/>
                <w:szCs w:val="20"/>
                <w:lang w:val="fr-FR"/>
              </w:rPr>
            </w:pPr>
            <w:r w:rsidRPr="000B2646">
              <w:rPr>
                <w:sz w:val="20"/>
                <w:szCs w:val="20"/>
                <w:lang w:val="fr-FR"/>
              </w:rPr>
              <w:t>Discussion concernant l’accès aux données de l’USJ via les web services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118" w:type="dxa"/>
          </w:tcPr>
          <w:p w14:paraId="4BE23ED3" w14:textId="77777777" w:rsidR="00C6154E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Développer un web service de test</w:t>
            </w:r>
          </w:p>
          <w:p w14:paraId="1A942FA4" w14:textId="77777777" w:rsid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Fournir des fichiers XML d’exemple</w:t>
            </w:r>
          </w:p>
          <w:p w14:paraId="571488CD" w14:textId="5F41D17B" w:rsidR="00764A69" w:rsidRPr="00764A69" w:rsidRDefault="00764A69" w:rsidP="00764A6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694" w:type="dxa"/>
          </w:tcPr>
          <w:p w14:paraId="7FD3D3A5" w14:textId="77777777" w:rsid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Team de développeurs USJ</w:t>
            </w:r>
          </w:p>
          <w:p w14:paraId="085CDD7B" w14:textId="77198C86" w:rsidR="006E4275" w:rsidRP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Elias Medawar</w:t>
            </w:r>
            <w:r w:rsidR="00812145" w:rsidRPr="00764A69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864" w:type="dxa"/>
          </w:tcPr>
          <w:p w14:paraId="6DA9738D" w14:textId="79584F2C" w:rsidR="00966589" w:rsidRPr="00C6154E" w:rsidRDefault="00C6154E" w:rsidP="00966589">
            <w:p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0</w:t>
            </w:r>
            <w:r w:rsidR="00764A69">
              <w:rPr>
                <w:sz w:val="20"/>
                <w:szCs w:val="20"/>
                <w:lang w:val="fr-FR"/>
              </w:rPr>
              <w:t>8</w:t>
            </w:r>
            <w:r w:rsidRPr="00C6154E">
              <w:rPr>
                <w:sz w:val="20"/>
                <w:szCs w:val="20"/>
                <w:lang w:val="fr-FR"/>
              </w:rPr>
              <w:t>.06</w:t>
            </w:r>
            <w:r w:rsidR="00E00D90" w:rsidRPr="00C6154E">
              <w:rPr>
                <w:sz w:val="20"/>
                <w:szCs w:val="20"/>
                <w:lang w:val="fr-FR"/>
              </w:rPr>
              <w:t>.2011</w:t>
            </w:r>
          </w:p>
          <w:p w14:paraId="18C2C716" w14:textId="77777777" w:rsidR="00037142" w:rsidRPr="00C6154E" w:rsidRDefault="00037142" w:rsidP="00966589">
            <w:pPr>
              <w:rPr>
                <w:sz w:val="20"/>
                <w:szCs w:val="20"/>
                <w:lang w:val="fr-FR"/>
              </w:rPr>
            </w:pPr>
          </w:p>
          <w:p w14:paraId="035C48F9" w14:textId="34256DF3" w:rsidR="00E00D90" w:rsidRPr="00C6154E" w:rsidRDefault="00764A69" w:rsidP="0096658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au début de chaque itération</w:t>
            </w:r>
          </w:p>
        </w:tc>
      </w:tr>
    </w:tbl>
    <w:p w14:paraId="1527BBD2" w14:textId="77777777" w:rsidR="00966589" w:rsidRPr="00C6154E" w:rsidRDefault="00966589" w:rsidP="00966589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5331E1" w:rsidRDefault="005331E1" w:rsidP="008227C8">
      <w:r>
        <w:separator/>
      </w:r>
    </w:p>
  </w:endnote>
  <w:endnote w:type="continuationSeparator" w:id="0">
    <w:p w14:paraId="08994291" w14:textId="77777777" w:rsidR="005331E1" w:rsidRDefault="005331E1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5331E1" w:rsidRPr="00D37D51" w:rsidRDefault="005331E1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1D60FD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1D60FD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5331E1" w:rsidRPr="00BD55E8" w:rsidRDefault="005331E1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5331E1" w:rsidRDefault="005331E1" w:rsidP="008227C8">
      <w:r>
        <w:separator/>
      </w:r>
    </w:p>
  </w:footnote>
  <w:footnote w:type="continuationSeparator" w:id="0">
    <w:p w14:paraId="07080395" w14:textId="77777777" w:rsidR="005331E1" w:rsidRDefault="005331E1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5331E1" w:rsidRDefault="005331E1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5331E1" w:rsidRDefault="005331E1">
    <w:pPr>
      <w:pStyle w:val="Header"/>
      <w:rPr>
        <w:lang w:val="fr-CH"/>
      </w:rPr>
    </w:pPr>
  </w:p>
  <w:p w14:paraId="4D2AC4D1" w14:textId="5557F02E" w:rsidR="005331E1" w:rsidRDefault="005331E1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5331E1" w:rsidRPr="008227C8" w:rsidRDefault="005331E1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F59E7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5248"/>
    <w:rsid w:val="00085D1B"/>
    <w:rsid w:val="000B2646"/>
    <w:rsid w:val="000E6AC9"/>
    <w:rsid w:val="00113C54"/>
    <w:rsid w:val="0011488A"/>
    <w:rsid w:val="0012341F"/>
    <w:rsid w:val="0014230A"/>
    <w:rsid w:val="001D1E9C"/>
    <w:rsid w:val="001D60FD"/>
    <w:rsid w:val="001E7B46"/>
    <w:rsid w:val="00227E4F"/>
    <w:rsid w:val="002572EE"/>
    <w:rsid w:val="0029208A"/>
    <w:rsid w:val="002C5405"/>
    <w:rsid w:val="002D7EA8"/>
    <w:rsid w:val="00301292"/>
    <w:rsid w:val="00313D22"/>
    <w:rsid w:val="00321A16"/>
    <w:rsid w:val="00324CCA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331E1"/>
    <w:rsid w:val="0057740F"/>
    <w:rsid w:val="00580695"/>
    <w:rsid w:val="00596558"/>
    <w:rsid w:val="005E195E"/>
    <w:rsid w:val="005E5349"/>
    <w:rsid w:val="00640EF0"/>
    <w:rsid w:val="006502DB"/>
    <w:rsid w:val="006634A0"/>
    <w:rsid w:val="00681EBC"/>
    <w:rsid w:val="006B7B64"/>
    <w:rsid w:val="006D67BA"/>
    <w:rsid w:val="006E15F5"/>
    <w:rsid w:val="006E4275"/>
    <w:rsid w:val="006F37AE"/>
    <w:rsid w:val="006F625A"/>
    <w:rsid w:val="00705B60"/>
    <w:rsid w:val="00721B4B"/>
    <w:rsid w:val="00764A69"/>
    <w:rsid w:val="007666BF"/>
    <w:rsid w:val="007F2710"/>
    <w:rsid w:val="00811DC0"/>
    <w:rsid w:val="00812145"/>
    <w:rsid w:val="00813914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AE0969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6154E"/>
    <w:rsid w:val="00C83413"/>
    <w:rsid w:val="00C947C9"/>
    <w:rsid w:val="00CC1B2A"/>
    <w:rsid w:val="00CC25E7"/>
    <w:rsid w:val="00CD7EDB"/>
    <w:rsid w:val="00CF6F78"/>
    <w:rsid w:val="00D02F03"/>
    <w:rsid w:val="00D37D51"/>
    <w:rsid w:val="00D408F2"/>
    <w:rsid w:val="00D767D4"/>
    <w:rsid w:val="00D77EEE"/>
    <w:rsid w:val="00D905C7"/>
    <w:rsid w:val="00D9414E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0CF2"/>
    <w:rsid w:val="00E813B9"/>
    <w:rsid w:val="00EB3534"/>
    <w:rsid w:val="00EC3298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2031B-263A-2F46-B8E7-13127F22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1</TotalTime>
  <Pages>1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4</cp:revision>
  <cp:lastPrinted>2011-06-23T11:38:00Z</cp:lastPrinted>
  <dcterms:created xsi:type="dcterms:W3CDTF">2011-06-23T11:38:00Z</dcterms:created>
  <dcterms:modified xsi:type="dcterms:W3CDTF">2011-08-02T05:42:00Z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