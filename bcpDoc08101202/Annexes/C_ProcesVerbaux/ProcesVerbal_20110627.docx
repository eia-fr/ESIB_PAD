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502FA" w14:textId="77777777" w:rsidR="00681EBC" w:rsidRPr="00C6154E" w:rsidRDefault="00681EBC">
      <w:pPr>
        <w:rPr>
          <w:lang w:val="fr-FR"/>
        </w:rPr>
      </w:pPr>
    </w:p>
    <w:tbl>
      <w:tblPr>
        <w:tblW w:w="9990" w:type="dxa"/>
        <w:tblInd w:w="115" w:type="dxa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435"/>
        <w:gridCol w:w="596"/>
        <w:gridCol w:w="2762"/>
        <w:gridCol w:w="1467"/>
        <w:gridCol w:w="437"/>
        <w:gridCol w:w="3293"/>
      </w:tblGrid>
      <w:tr w:rsidR="00681EBC" w:rsidRPr="00C6154E" w14:paraId="536ECA9D" w14:textId="77777777">
        <w:trPr>
          <w:trHeight w:val="360"/>
        </w:trPr>
        <w:tc>
          <w:tcPr>
            <w:tcW w:w="6260" w:type="dxa"/>
            <w:gridSpan w:val="4"/>
            <w:vMerge w:val="restart"/>
          </w:tcPr>
          <w:p w14:paraId="0C3FE7D2" w14:textId="7E42CCE3" w:rsidR="00681EBC" w:rsidRPr="00C6154E" w:rsidRDefault="00681EBC">
            <w:pPr>
              <w:pStyle w:val="Heading1"/>
              <w:rPr>
                <w:lang w:val="fr-FR"/>
              </w:rPr>
            </w:pPr>
            <w:bookmarkStart w:id="0" w:name="MinuteHeading"/>
            <w:r w:rsidRPr="00C6154E">
              <w:rPr>
                <w:lang w:val="fr-FR"/>
              </w:rPr>
              <w:t xml:space="preserve">Réunion </w:t>
            </w:r>
            <w:bookmarkEnd w:id="0"/>
            <w:r w:rsidR="009829C2">
              <w:rPr>
                <w:lang w:val="fr-FR"/>
              </w:rPr>
              <w:t>5</w:t>
            </w:r>
          </w:p>
          <w:p w14:paraId="0AAD2335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2F2C5969" w14:textId="5AC8D45B" w:rsidR="00681EBC" w:rsidRPr="00C6154E" w:rsidRDefault="00681EBC" w:rsidP="009829C2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Le</w:t>
            </w:r>
            <w:r w:rsidR="009829C2">
              <w:rPr>
                <w:lang w:val="fr-FR"/>
              </w:rPr>
              <w:t xml:space="preserve"> 27 juin</w:t>
            </w:r>
            <w:r w:rsidRPr="00C6154E">
              <w:rPr>
                <w:lang w:val="fr-FR"/>
              </w:rPr>
              <w:t xml:space="preserve"> 1</w:t>
            </w:r>
            <w:r w:rsidR="00A64AAC" w:rsidRPr="00C6154E">
              <w:rPr>
                <w:lang w:val="fr-FR"/>
              </w:rPr>
              <w:t>1</w:t>
            </w:r>
          </w:p>
        </w:tc>
      </w:tr>
      <w:tr w:rsidR="00681EBC" w:rsidRPr="00C6154E" w14:paraId="0BD95AEE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5C5FCF16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629867F7" w14:textId="1BC1CEDC" w:rsidR="00681EBC" w:rsidRPr="00C6154E" w:rsidRDefault="000B2646" w:rsidP="009829C2">
            <w:pPr>
              <w:pStyle w:val="Informationssurlarunion"/>
              <w:rPr>
                <w:lang w:val="fr-FR"/>
              </w:rPr>
            </w:pPr>
            <w:proofErr w:type="spellStart"/>
            <w:r>
              <w:rPr>
                <w:lang w:val="fr-FR"/>
              </w:rPr>
              <w:t>1</w:t>
            </w:r>
            <w:r w:rsidR="009829C2">
              <w:rPr>
                <w:lang w:val="fr-FR"/>
              </w:rPr>
              <w:t>5</w:t>
            </w:r>
            <w:r w:rsidR="00FA0535" w:rsidRPr="00C6154E">
              <w:rPr>
                <w:lang w:val="fr-FR"/>
              </w:rPr>
              <w:t>h00</w:t>
            </w:r>
            <w:r w:rsidR="00681EBC" w:rsidRPr="00C6154E">
              <w:rPr>
                <w:lang w:val="fr-FR"/>
              </w:rPr>
              <w:t>-</w:t>
            </w:r>
            <w:r w:rsidR="00FA0535" w:rsidRPr="00C6154E">
              <w:rPr>
                <w:lang w:val="fr-FR"/>
              </w:rPr>
              <w:t>1</w:t>
            </w:r>
            <w:r w:rsidR="009829C2">
              <w:rPr>
                <w:lang w:val="fr-FR"/>
              </w:rPr>
              <w:t>5</w:t>
            </w:r>
            <w:r w:rsidR="00FA0535" w:rsidRPr="00C6154E">
              <w:rPr>
                <w:lang w:val="fr-FR"/>
              </w:rPr>
              <w:t>h</w:t>
            </w:r>
            <w:r w:rsidR="00362850">
              <w:rPr>
                <w:lang w:val="fr-FR"/>
              </w:rPr>
              <w:t>30</w:t>
            </w:r>
            <w:proofErr w:type="spellEnd"/>
          </w:p>
        </w:tc>
      </w:tr>
      <w:tr w:rsidR="00681EBC" w:rsidRPr="00C6154E" w14:paraId="227C7822" w14:textId="77777777">
        <w:trPr>
          <w:trHeight w:val="360"/>
        </w:trPr>
        <w:tc>
          <w:tcPr>
            <w:tcW w:w="0" w:type="auto"/>
            <w:gridSpan w:val="4"/>
            <w:vMerge/>
            <w:vAlign w:val="center"/>
          </w:tcPr>
          <w:p w14:paraId="2C821B07" w14:textId="77777777" w:rsidR="00681EBC" w:rsidRPr="00C6154E" w:rsidRDefault="00681EBC">
            <w:pPr>
              <w:rPr>
                <w:lang w:val="fr-FR"/>
              </w:rPr>
            </w:pPr>
          </w:p>
        </w:tc>
        <w:tc>
          <w:tcPr>
            <w:tcW w:w="3730" w:type="dxa"/>
            <w:gridSpan w:val="2"/>
            <w:vAlign w:val="center"/>
          </w:tcPr>
          <w:p w14:paraId="1653A8B9" w14:textId="1D1EBBF6" w:rsidR="00681EBC" w:rsidRPr="00C6154E" w:rsidRDefault="00FA0535">
            <w:pPr>
              <w:pStyle w:val="Informationssurlarunion"/>
              <w:rPr>
                <w:lang w:val="fr-FR"/>
              </w:rPr>
            </w:pPr>
            <w:r w:rsidRPr="00C6154E">
              <w:rPr>
                <w:lang w:val="fr-FR"/>
              </w:rPr>
              <w:t>ESIB</w:t>
            </w:r>
            <w:r w:rsidR="00362850">
              <w:rPr>
                <w:lang w:val="fr-FR"/>
              </w:rPr>
              <w:t>-Skype</w:t>
            </w:r>
          </w:p>
        </w:tc>
      </w:tr>
      <w:tr w:rsidR="00681EBC" w:rsidRPr="00C6154E" w14:paraId="709684B6" w14:textId="77777777">
        <w:trPr>
          <w:trHeight w:val="360"/>
        </w:trPr>
        <w:tc>
          <w:tcPr>
            <w:tcW w:w="2031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C19694D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 xml:space="preserve">Réunion organisée par : </w:t>
            </w:r>
          </w:p>
        </w:tc>
        <w:tc>
          <w:tcPr>
            <w:tcW w:w="2762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15E96440" w14:textId="4D412379" w:rsidR="00681EBC" w:rsidRPr="00C6154E" w:rsidRDefault="003F4C50" w:rsidP="00BC7001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Medawar Elias</w:t>
            </w:r>
          </w:p>
        </w:tc>
        <w:tc>
          <w:tcPr>
            <w:tcW w:w="1904" w:type="dxa"/>
            <w:gridSpan w:val="2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35B7A459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Type de réunion :</w:t>
            </w:r>
          </w:p>
        </w:tc>
        <w:tc>
          <w:tcPr>
            <w:tcW w:w="3293" w:type="dxa"/>
            <w:tcBorders>
              <w:top w:val="double" w:sz="4" w:space="0" w:color="auto"/>
              <w:left w:val="nil"/>
              <w:bottom w:val="nil"/>
              <w:right w:val="nil"/>
            </w:tcBorders>
            <w:vAlign w:val="center"/>
          </w:tcPr>
          <w:p w14:paraId="6128AD8A" w14:textId="2BD50AD2" w:rsidR="00681EBC" w:rsidRPr="00C6154E" w:rsidRDefault="00AF6555" w:rsidP="00F30838">
            <w:pPr>
              <w:pStyle w:val="Texteduchamp"/>
              <w:rPr>
                <w:lang w:val="fr-FR"/>
              </w:rPr>
            </w:pPr>
            <w:r>
              <w:rPr>
                <w:lang w:val="fr-FR"/>
              </w:rPr>
              <w:t>Réunion avec les expert</w:t>
            </w:r>
          </w:p>
        </w:tc>
      </w:tr>
      <w:tr w:rsidR="00681EBC" w:rsidRPr="00C6154E" w14:paraId="13E551D8" w14:textId="77777777">
        <w:trPr>
          <w:trHeight w:val="360"/>
        </w:trPr>
        <w:tc>
          <w:tcPr>
            <w:tcW w:w="2031" w:type="dxa"/>
            <w:gridSpan w:val="2"/>
            <w:vAlign w:val="center"/>
          </w:tcPr>
          <w:p w14:paraId="596E2470" w14:textId="77777777" w:rsidR="00681EBC" w:rsidRPr="00C6154E" w:rsidRDefault="00681EBC" w:rsidP="008F1452">
            <w:pPr>
              <w:pStyle w:val="tiquetteduchamp"/>
              <w:rPr>
                <w:lang w:val="fr-FR"/>
              </w:rPr>
            </w:pPr>
          </w:p>
        </w:tc>
        <w:tc>
          <w:tcPr>
            <w:tcW w:w="2762" w:type="dxa"/>
            <w:vAlign w:val="center"/>
          </w:tcPr>
          <w:p w14:paraId="7178D34C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  <w:tc>
          <w:tcPr>
            <w:tcW w:w="1904" w:type="dxa"/>
            <w:gridSpan w:val="2"/>
            <w:vAlign w:val="center"/>
          </w:tcPr>
          <w:p w14:paraId="434EF90E" w14:textId="77777777" w:rsidR="00681EBC" w:rsidRPr="00C6154E" w:rsidRDefault="00681EBC">
            <w:pPr>
              <w:pStyle w:val="tiquetteduchamp"/>
              <w:rPr>
                <w:lang w:val="fr-FR"/>
              </w:rPr>
            </w:pPr>
          </w:p>
        </w:tc>
        <w:tc>
          <w:tcPr>
            <w:tcW w:w="3293" w:type="dxa"/>
            <w:vAlign w:val="center"/>
          </w:tcPr>
          <w:p w14:paraId="47B55E09" w14:textId="77777777" w:rsidR="00681EBC" w:rsidRPr="00C6154E" w:rsidRDefault="00681EBC">
            <w:pPr>
              <w:pStyle w:val="Texteduchamp"/>
              <w:rPr>
                <w:lang w:val="fr-FR"/>
              </w:rPr>
            </w:pPr>
          </w:p>
        </w:tc>
      </w:tr>
      <w:tr w:rsidR="00681EBC" w:rsidRPr="00C6154E" w14:paraId="696F757A" w14:textId="77777777" w:rsidTr="00FE2BFE">
        <w:trPr>
          <w:trHeight w:val="360"/>
        </w:trPr>
        <w:tc>
          <w:tcPr>
            <w:tcW w:w="1435" w:type="dxa"/>
            <w:vAlign w:val="center"/>
          </w:tcPr>
          <w:p w14:paraId="5F818563" w14:textId="77777777" w:rsidR="00681EBC" w:rsidRPr="00C6154E" w:rsidRDefault="00681EBC" w:rsidP="00406340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Participants :</w:t>
            </w:r>
          </w:p>
        </w:tc>
        <w:tc>
          <w:tcPr>
            <w:tcW w:w="8555" w:type="dxa"/>
            <w:gridSpan w:val="5"/>
            <w:vAlign w:val="center"/>
          </w:tcPr>
          <w:p w14:paraId="06E71078" w14:textId="5778F596" w:rsidR="00681EBC" w:rsidRPr="00C6154E" w:rsidRDefault="00362850" w:rsidP="009829C2">
            <w:pPr>
              <w:rPr>
                <w:lang w:val="fr-FR"/>
              </w:rPr>
            </w:pPr>
            <w:r>
              <w:rPr>
                <w:lang w:val="fr-FR"/>
              </w:rPr>
              <w:t>M</w:t>
            </w:r>
            <w:r w:rsidR="009829C2">
              <w:rPr>
                <w:lang w:val="fr-FR"/>
              </w:rPr>
              <w:t xml:space="preserve">adame </w:t>
            </w:r>
            <w:proofErr w:type="spellStart"/>
            <w:r w:rsidR="009829C2" w:rsidRPr="009829C2">
              <w:rPr>
                <w:lang w:val="fr-FR"/>
              </w:rPr>
              <w:t>Mugellini</w:t>
            </w:r>
            <w:proofErr w:type="spellEnd"/>
            <w:r w:rsidR="009829C2" w:rsidRPr="009829C2">
              <w:rPr>
                <w:lang w:val="fr-FR"/>
              </w:rPr>
              <w:t xml:space="preserve"> Elena</w:t>
            </w:r>
            <w:r w:rsidR="009829C2">
              <w:rPr>
                <w:lang w:val="fr-FR"/>
              </w:rPr>
              <w:t xml:space="preserve">, </w:t>
            </w:r>
            <w:proofErr w:type="spellStart"/>
            <w:r w:rsidR="009829C2">
              <w:rPr>
                <w:lang w:val="fr-FR"/>
              </w:rPr>
              <w:t>M</w:t>
            </w:r>
            <w:r>
              <w:rPr>
                <w:lang w:val="fr-FR"/>
              </w:rPr>
              <w:t>.</w:t>
            </w:r>
            <w:r w:rsidR="009829C2">
              <w:rPr>
                <w:lang w:val="fr-FR"/>
              </w:rPr>
              <w:t>Abou</w:t>
            </w:r>
            <w:proofErr w:type="spellEnd"/>
            <w:r w:rsidR="009829C2">
              <w:rPr>
                <w:lang w:val="fr-FR"/>
              </w:rPr>
              <w:t xml:space="preserve"> </w:t>
            </w:r>
            <w:proofErr w:type="spellStart"/>
            <w:r w:rsidR="009829C2">
              <w:rPr>
                <w:lang w:val="fr-FR"/>
              </w:rPr>
              <w:t>Khaled</w:t>
            </w:r>
            <w:proofErr w:type="spellEnd"/>
            <w:r w:rsidR="009829C2">
              <w:rPr>
                <w:lang w:val="fr-FR"/>
              </w:rPr>
              <w:t xml:space="preserve"> Omar</w:t>
            </w:r>
            <w:r w:rsidR="00AF6555">
              <w:rPr>
                <w:lang w:val="fr-FR"/>
              </w:rPr>
              <w:t>,</w:t>
            </w:r>
            <w:r>
              <w:rPr>
                <w:lang w:val="fr-FR"/>
              </w:rPr>
              <w:t xml:space="preserve"> </w:t>
            </w:r>
            <w:proofErr w:type="spellStart"/>
            <w:r>
              <w:rPr>
                <w:lang w:val="fr-FR"/>
              </w:rPr>
              <w:t>M.</w:t>
            </w:r>
            <w:r w:rsidRPr="00C6154E">
              <w:rPr>
                <w:lang w:val="fr-FR"/>
              </w:rPr>
              <w:t>Elias</w:t>
            </w:r>
            <w:proofErr w:type="spellEnd"/>
            <w:r w:rsidRPr="00C6154E">
              <w:rPr>
                <w:lang w:val="fr-FR"/>
              </w:rPr>
              <w:t xml:space="preserve"> Medawar</w:t>
            </w:r>
            <w:r w:rsidR="00AF6555">
              <w:rPr>
                <w:lang w:val="fr-FR"/>
              </w:rPr>
              <w:t xml:space="preserve"> </w:t>
            </w:r>
          </w:p>
        </w:tc>
      </w:tr>
      <w:tr w:rsidR="00681EBC" w:rsidRPr="00C6154E" w14:paraId="6E4EAD12" w14:textId="77777777">
        <w:trPr>
          <w:trHeight w:val="360"/>
        </w:trPr>
        <w:tc>
          <w:tcPr>
            <w:tcW w:w="1435" w:type="dxa"/>
            <w:vAlign w:val="center"/>
          </w:tcPr>
          <w:p w14:paraId="73FAB7C3" w14:textId="77777777" w:rsidR="00681EBC" w:rsidRPr="00C6154E" w:rsidRDefault="00681EBC">
            <w:pPr>
              <w:pStyle w:val="tiquetteduchamp"/>
              <w:rPr>
                <w:lang w:val="fr-FR"/>
              </w:rPr>
            </w:pPr>
            <w:r w:rsidRPr="00C6154E">
              <w:rPr>
                <w:lang w:val="fr-FR"/>
              </w:rPr>
              <w:t>Absents :</w:t>
            </w:r>
          </w:p>
        </w:tc>
        <w:tc>
          <w:tcPr>
            <w:tcW w:w="8555" w:type="dxa"/>
            <w:gridSpan w:val="5"/>
            <w:vAlign w:val="center"/>
          </w:tcPr>
          <w:p w14:paraId="7468AA00" w14:textId="77777777" w:rsidR="00681EBC" w:rsidRPr="00C6154E" w:rsidRDefault="002C5405" w:rsidP="000168A6">
            <w:pPr>
              <w:pStyle w:val="Texteduchamp"/>
              <w:rPr>
                <w:lang w:val="fr-FR"/>
              </w:rPr>
            </w:pPr>
            <w:r w:rsidRPr="00C6154E">
              <w:rPr>
                <w:lang w:val="fr-FR"/>
              </w:rPr>
              <w:t>-</w:t>
            </w:r>
          </w:p>
        </w:tc>
      </w:tr>
    </w:tbl>
    <w:p w14:paraId="5B527B1B" w14:textId="77777777" w:rsidR="008A16B8" w:rsidRPr="00C6154E" w:rsidRDefault="008A16B8">
      <w:pPr>
        <w:rPr>
          <w:b/>
          <w:lang w:val="fr-FR"/>
        </w:rPr>
      </w:pPr>
    </w:p>
    <w:p w14:paraId="0649A67C" w14:textId="77777777" w:rsidR="008A16B8" w:rsidRPr="00C6154E" w:rsidRDefault="008A16B8" w:rsidP="008A16B8">
      <w:pPr>
        <w:pStyle w:val="Title"/>
        <w:rPr>
          <w:lang w:val="fr-FR"/>
        </w:rPr>
      </w:pPr>
      <w:r w:rsidRPr="00C6154E">
        <w:rPr>
          <w:lang w:val="fr-FR"/>
        </w:rPr>
        <w:t>Ordre du jour:</w:t>
      </w:r>
    </w:p>
    <w:p w14:paraId="0FACC255" w14:textId="7D338D6E" w:rsidR="003F4C50" w:rsidRDefault="00AF6555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Présentation du travail effectué.</w:t>
      </w:r>
    </w:p>
    <w:p w14:paraId="36739A40" w14:textId="5D857764" w:rsidR="00AF6555" w:rsidRDefault="00AF6555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Réponses aux questions.</w:t>
      </w:r>
    </w:p>
    <w:p w14:paraId="6338858E" w14:textId="0A687221" w:rsidR="003F4C50" w:rsidRPr="00C6154E" w:rsidRDefault="003F4C50" w:rsidP="007666BF">
      <w:pPr>
        <w:pStyle w:val="ListParagraph"/>
        <w:numPr>
          <w:ilvl w:val="0"/>
          <w:numId w:val="8"/>
        </w:numPr>
        <w:rPr>
          <w:sz w:val="20"/>
          <w:szCs w:val="20"/>
          <w:lang w:val="fr-FR"/>
        </w:rPr>
      </w:pPr>
      <w:r>
        <w:rPr>
          <w:sz w:val="20"/>
          <w:szCs w:val="20"/>
          <w:lang w:val="fr-FR"/>
        </w:rPr>
        <w:t>Divers</w:t>
      </w:r>
    </w:p>
    <w:p w14:paraId="7E7DAE0A" w14:textId="77777777" w:rsidR="007666BF" w:rsidRPr="00C6154E" w:rsidRDefault="007666BF" w:rsidP="007666BF">
      <w:pPr>
        <w:rPr>
          <w:sz w:val="20"/>
          <w:szCs w:val="20"/>
          <w:lang w:val="fr-FR"/>
        </w:rPr>
      </w:pPr>
    </w:p>
    <w:p w14:paraId="368AAE6B" w14:textId="77777777" w:rsidR="008A16B8" w:rsidRPr="00C6154E" w:rsidRDefault="008A16B8" w:rsidP="00A008B5">
      <w:pPr>
        <w:pStyle w:val="Title"/>
        <w:rPr>
          <w:lang w:val="fr-FR"/>
        </w:rPr>
      </w:pPr>
      <w:r w:rsidRPr="00C6154E">
        <w:rPr>
          <w:lang w:val="fr-FR"/>
        </w:rPr>
        <w:t>Réunion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7371"/>
      </w:tblGrid>
      <w:tr w:rsidR="00C83413" w:rsidRPr="00C6154E" w14:paraId="65D0F4B5" w14:textId="77777777" w:rsidTr="008344E6">
        <w:tc>
          <w:tcPr>
            <w:tcW w:w="2660" w:type="dxa"/>
            <w:shd w:val="clear" w:color="auto" w:fill="D9D9D9" w:themeFill="background1" w:themeFillShade="D9"/>
          </w:tcPr>
          <w:p w14:paraId="0152113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Point de l’ordre du jour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46B5CB9" w14:textId="77777777" w:rsidR="00C83413" w:rsidRPr="00C6154E" w:rsidRDefault="00C83413" w:rsidP="008A16B8">
            <w:pPr>
              <w:rPr>
                <w:b/>
                <w:lang w:val="fr-FR"/>
              </w:rPr>
            </w:pPr>
            <w:r w:rsidRPr="00C6154E">
              <w:rPr>
                <w:b/>
                <w:lang w:val="fr-FR"/>
              </w:rPr>
              <w:t>Détails</w:t>
            </w:r>
          </w:p>
        </w:tc>
      </w:tr>
      <w:tr w:rsidR="00C83413" w:rsidRPr="00C6154E" w14:paraId="69A02ECA" w14:textId="77777777" w:rsidTr="008344E6">
        <w:tc>
          <w:tcPr>
            <w:tcW w:w="2660" w:type="dxa"/>
          </w:tcPr>
          <w:p w14:paraId="6AEEB11A" w14:textId="2360763E" w:rsidR="00C83413" w:rsidRPr="00C6154E" w:rsidRDefault="00362850" w:rsidP="003F4C50">
            <w:p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Présentation du travail effectué</w:t>
            </w:r>
          </w:p>
        </w:tc>
        <w:tc>
          <w:tcPr>
            <w:tcW w:w="7371" w:type="dxa"/>
          </w:tcPr>
          <w:p w14:paraId="3D0464F0" w14:textId="77777777" w:rsidR="00D64521" w:rsidRDefault="00362850" w:rsidP="00362850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Sur base des divers rapports de release, le travail est présenté.</w:t>
            </w:r>
          </w:p>
          <w:p w14:paraId="71897B51" w14:textId="055B578D" w:rsidR="00702E22" w:rsidRDefault="00702E22" w:rsidP="00702E22">
            <w:pPr>
              <w:pStyle w:val="ListParagraph"/>
              <w:numPr>
                <w:ilvl w:val="1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Le travail satisfaits les exigences jusqu’à ce jour.</w:t>
            </w:r>
          </w:p>
          <w:p w14:paraId="704D897B" w14:textId="478E66A3" w:rsidR="00362850" w:rsidRPr="00D64521" w:rsidRDefault="00362850" w:rsidP="005B01FF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  <w:tr w:rsidR="005B01FF" w:rsidRPr="00C6154E" w14:paraId="14223AFA" w14:textId="77777777" w:rsidTr="008344E6">
        <w:tc>
          <w:tcPr>
            <w:tcW w:w="2660" w:type="dxa"/>
          </w:tcPr>
          <w:p w14:paraId="26544FAD" w14:textId="77777777" w:rsidR="005B01FF" w:rsidRPr="005B01FF" w:rsidRDefault="005B01FF" w:rsidP="005B01FF">
            <w:pPr>
              <w:rPr>
                <w:sz w:val="20"/>
                <w:szCs w:val="20"/>
                <w:lang w:val="fr-FR"/>
              </w:rPr>
            </w:pPr>
            <w:r w:rsidRPr="005B01FF">
              <w:rPr>
                <w:sz w:val="20"/>
                <w:szCs w:val="20"/>
                <w:lang w:val="fr-FR"/>
              </w:rPr>
              <w:t>Réponses aux questions.</w:t>
            </w:r>
          </w:p>
          <w:p w14:paraId="3423681A" w14:textId="77777777" w:rsidR="005B01FF" w:rsidRPr="00F30838" w:rsidRDefault="005B01FF" w:rsidP="00F30838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056721DE" w14:textId="77777777" w:rsidR="0091411A" w:rsidRDefault="009829C2" w:rsidP="00702E22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Comment se passe la collaboration avec les membres de l’ESIB ?</w:t>
            </w:r>
            <w:r w:rsidR="00702E22">
              <w:rPr>
                <w:sz w:val="20"/>
                <w:szCs w:val="20"/>
                <w:lang w:val="fr-FR"/>
              </w:rPr>
              <w:t xml:space="preserve"> Tout ce passe bien, la collaboration se passe principalement avec M </w:t>
            </w:r>
            <w:proofErr w:type="spellStart"/>
            <w:r w:rsidR="00702E22">
              <w:rPr>
                <w:sz w:val="20"/>
                <w:szCs w:val="20"/>
                <w:lang w:val="fr-FR"/>
              </w:rPr>
              <w:t>Mezher</w:t>
            </w:r>
            <w:proofErr w:type="spellEnd"/>
            <w:r w:rsidR="00702E22">
              <w:rPr>
                <w:sz w:val="20"/>
                <w:szCs w:val="20"/>
                <w:lang w:val="fr-FR"/>
              </w:rPr>
              <w:t xml:space="preserve"> qui suit le projet et son évolution de près.</w:t>
            </w:r>
          </w:p>
          <w:p w14:paraId="4D5D6CC2" w14:textId="249864FE" w:rsidR="00702E22" w:rsidRPr="00702E22" w:rsidRDefault="00702E22" w:rsidP="00702E22">
            <w:pPr>
              <w:ind w:left="360"/>
              <w:rPr>
                <w:sz w:val="20"/>
                <w:szCs w:val="20"/>
                <w:lang w:val="fr-FR"/>
              </w:rPr>
            </w:pPr>
          </w:p>
        </w:tc>
      </w:tr>
      <w:tr w:rsidR="003F4C50" w:rsidRPr="00C6154E" w14:paraId="09971D44" w14:textId="77777777" w:rsidTr="008344E6">
        <w:tc>
          <w:tcPr>
            <w:tcW w:w="2660" w:type="dxa"/>
          </w:tcPr>
          <w:p w14:paraId="6EC555DE" w14:textId="608B00F6" w:rsidR="00F30838" w:rsidRPr="00F30838" w:rsidRDefault="00F30838" w:rsidP="00F30838">
            <w:pPr>
              <w:rPr>
                <w:sz w:val="20"/>
                <w:szCs w:val="20"/>
                <w:lang w:val="fr-FR"/>
              </w:rPr>
            </w:pPr>
            <w:r w:rsidRPr="00F30838">
              <w:rPr>
                <w:sz w:val="20"/>
                <w:szCs w:val="20"/>
                <w:lang w:val="fr-FR"/>
              </w:rPr>
              <w:t>Divers</w:t>
            </w:r>
          </w:p>
          <w:p w14:paraId="2665AE34" w14:textId="45385AB1" w:rsidR="003F4C50" w:rsidRDefault="003F4C50" w:rsidP="003F4C50">
            <w:pPr>
              <w:rPr>
                <w:sz w:val="20"/>
                <w:szCs w:val="20"/>
                <w:lang w:val="fr-FR"/>
              </w:rPr>
            </w:pPr>
          </w:p>
        </w:tc>
        <w:tc>
          <w:tcPr>
            <w:tcW w:w="7371" w:type="dxa"/>
          </w:tcPr>
          <w:p w14:paraId="492FE7B7" w14:textId="69464F25" w:rsidR="00064839" w:rsidRDefault="00702E22" w:rsidP="00064839">
            <w:pPr>
              <w:pStyle w:val="ListParagraph"/>
              <w:numPr>
                <w:ilvl w:val="0"/>
                <w:numId w:val="9"/>
              </w:numPr>
              <w:rPr>
                <w:sz w:val="20"/>
                <w:szCs w:val="20"/>
                <w:lang w:val="fr-FR"/>
              </w:rPr>
            </w:pPr>
            <w:r>
              <w:rPr>
                <w:sz w:val="20"/>
                <w:szCs w:val="20"/>
                <w:lang w:val="fr-FR"/>
              </w:rPr>
              <w:t>Organiser d’autre séance via Skype toute les 2 semaines</w:t>
            </w:r>
            <w:r w:rsidR="0083175C">
              <w:rPr>
                <w:sz w:val="20"/>
                <w:szCs w:val="20"/>
                <w:lang w:val="fr-FR"/>
              </w:rPr>
              <w:t>.</w:t>
            </w:r>
          </w:p>
          <w:p w14:paraId="25D8CF58" w14:textId="6E0507BE" w:rsidR="00EC410E" w:rsidRPr="00F30838" w:rsidRDefault="00EC410E" w:rsidP="00EC410E">
            <w:pPr>
              <w:pStyle w:val="ListParagraph"/>
              <w:rPr>
                <w:sz w:val="20"/>
                <w:szCs w:val="20"/>
                <w:lang w:val="fr-FR"/>
              </w:rPr>
            </w:pPr>
          </w:p>
        </w:tc>
      </w:tr>
    </w:tbl>
    <w:p w14:paraId="4531FC78" w14:textId="3286D790" w:rsidR="008A16B8" w:rsidRPr="00C6154E" w:rsidRDefault="008A16B8" w:rsidP="00BE67D3">
      <w:pPr>
        <w:rPr>
          <w:lang w:val="fr-FR"/>
        </w:rPr>
      </w:pPr>
    </w:p>
    <w:p w14:paraId="5F3F6420" w14:textId="77777777" w:rsidR="00C6154E" w:rsidRDefault="00C6154E">
      <w:pPr>
        <w:rPr>
          <w:rFonts w:ascii="Times New Roman" w:hAnsi="Times New Roman" w:cs="Times New Roman"/>
          <w:sz w:val="20"/>
          <w:szCs w:val="20"/>
          <w:lang w:val="fr-CH" w:eastAsia="fr-CH"/>
        </w:rPr>
      </w:pPr>
      <w:bookmarkStart w:id="1" w:name="_GoBack"/>
      <w:bookmarkEnd w:id="1"/>
    </w:p>
    <w:sectPr w:rsidR="00C6154E" w:rsidSect="00AC33F6">
      <w:headerReference w:type="default" r:id="rId9"/>
      <w:footerReference w:type="default" r:id="rId10"/>
      <w:pgSz w:w="11907" w:h="16839"/>
      <w:pgMar w:top="1008" w:right="1008" w:bottom="1008" w:left="1008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658F94" w14:textId="77777777" w:rsidR="009829C2" w:rsidRDefault="009829C2" w:rsidP="008227C8">
      <w:r>
        <w:separator/>
      </w:r>
    </w:p>
  </w:endnote>
  <w:endnote w:type="continuationSeparator" w:id="0">
    <w:p w14:paraId="08994291" w14:textId="77777777" w:rsidR="009829C2" w:rsidRDefault="009829C2" w:rsidP="00822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5FA2A" w14:textId="77777777" w:rsidR="009829C2" w:rsidRPr="00D37D51" w:rsidRDefault="009829C2" w:rsidP="00FA0535">
    <w:pPr>
      <w:pStyle w:val="Footer"/>
      <w:jc w:val="center"/>
      <w:rPr>
        <w:lang w:val="fr-CH"/>
      </w:rPr>
    </w:pPr>
    <w:r w:rsidRPr="00D37D51">
      <w:rPr>
        <w:lang w:val="fr-CH"/>
      </w:rPr>
      <w:t xml:space="preserve">Page </w:t>
    </w:r>
    <w:r>
      <w:rPr>
        <w:b/>
      </w:rPr>
      <w:fldChar w:fldCharType="begin"/>
    </w:r>
    <w:r w:rsidRPr="00D37D51">
      <w:rPr>
        <w:b/>
        <w:lang w:val="fr-CH"/>
      </w:rPr>
      <w:instrText>PAGE</w:instrText>
    </w:r>
    <w:r>
      <w:rPr>
        <w:b/>
      </w:rPr>
      <w:fldChar w:fldCharType="separate"/>
    </w:r>
    <w:r w:rsidR="00785B1B">
      <w:rPr>
        <w:b/>
        <w:noProof/>
        <w:lang w:val="fr-CH"/>
      </w:rPr>
      <w:t>1</w:t>
    </w:r>
    <w:r>
      <w:rPr>
        <w:b/>
      </w:rPr>
      <w:fldChar w:fldCharType="end"/>
    </w:r>
    <w:r w:rsidRPr="00D37D51">
      <w:rPr>
        <w:lang w:val="fr-CH"/>
      </w:rPr>
      <w:t xml:space="preserve"> sur </w:t>
    </w:r>
    <w:r>
      <w:rPr>
        <w:b/>
      </w:rPr>
      <w:fldChar w:fldCharType="begin"/>
    </w:r>
    <w:r w:rsidRPr="00D37D51">
      <w:rPr>
        <w:b/>
        <w:lang w:val="fr-CH"/>
      </w:rPr>
      <w:instrText>NUMPAGES</w:instrText>
    </w:r>
    <w:r>
      <w:rPr>
        <w:b/>
      </w:rPr>
      <w:fldChar w:fldCharType="separate"/>
    </w:r>
    <w:r w:rsidR="00785B1B">
      <w:rPr>
        <w:b/>
        <w:noProof/>
        <w:lang w:val="fr-CH"/>
      </w:rPr>
      <w:t>1</w:t>
    </w:r>
    <w:r>
      <w:rPr>
        <w:b/>
      </w:rPr>
      <w:fldChar w:fldCharType="end"/>
    </w:r>
  </w:p>
  <w:p w14:paraId="5B5AD12F" w14:textId="6C40E9E4" w:rsidR="009829C2" w:rsidRPr="00BD55E8" w:rsidRDefault="009829C2">
    <w:pPr>
      <w:pStyle w:val="Footer"/>
      <w:rPr>
        <w:lang w:val="fr-CH"/>
      </w:rPr>
    </w:pPr>
    <w:r>
      <w:rPr>
        <w:lang w:val="fr-CH"/>
      </w:rPr>
      <w:t>Elias Medawar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D210F" w14:textId="77777777" w:rsidR="009829C2" w:rsidRDefault="009829C2" w:rsidP="008227C8">
      <w:r>
        <w:separator/>
      </w:r>
    </w:p>
  </w:footnote>
  <w:footnote w:type="continuationSeparator" w:id="0">
    <w:p w14:paraId="07080395" w14:textId="77777777" w:rsidR="009829C2" w:rsidRDefault="009829C2" w:rsidP="00822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8432AB" w14:textId="00AD6AE3" w:rsidR="009829C2" w:rsidRDefault="009829C2">
    <w:pPr>
      <w:pStyle w:val="Header"/>
      <w:rPr>
        <w:lang w:val="fr-CH"/>
      </w:rPr>
    </w:pPr>
    <w:r w:rsidRPr="00FA0535">
      <w:rPr>
        <w:noProof/>
      </w:rPr>
      <w:drawing>
        <wp:anchor distT="0" distB="0" distL="114300" distR="114300" simplePos="0" relativeHeight="251658240" behindDoc="0" locked="0" layoutInCell="1" allowOverlap="1" wp14:anchorId="2539FB50" wp14:editId="782CB0ED">
          <wp:simplePos x="0" y="0"/>
          <wp:positionH relativeFrom="column">
            <wp:posOffset>5829300</wp:posOffset>
          </wp:positionH>
          <wp:positionV relativeFrom="paragraph">
            <wp:posOffset>-45720</wp:posOffset>
          </wp:positionV>
          <wp:extent cx="636270" cy="633730"/>
          <wp:effectExtent l="0" t="0" r="0" b="0"/>
          <wp:wrapThrough wrapText="bothSides">
            <wp:wrapPolygon edited="0">
              <wp:start x="0" y="0"/>
              <wp:lineTo x="0" y="20778"/>
              <wp:lineTo x="20695" y="20778"/>
              <wp:lineTo x="20695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930"/>
                  <a:stretch/>
                </pic:blipFill>
                <pic:spPr bwMode="auto">
                  <a:xfrm>
                    <a:off x="0" y="0"/>
                    <a:ext cx="63627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inline distT="0" distB="0" distL="0" distR="0" wp14:anchorId="1E12BC95" wp14:editId="48C16471">
          <wp:extent cx="648182" cy="532765"/>
          <wp:effectExtent l="0" t="0" r="0" b="0"/>
          <wp:docPr id="3" name="Image 2" descr="C:\Users\Domi\Documents\My Dropbox\ProjetSemestre\PhotosImage\Logo\eiaf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omi\Documents\My Dropbox\ProjetSemestre\PhotosImage\Logo\eiafr.png"/>
                  <pic:cNvPicPr>
                    <a:picLocks noChangeAspect="1" noChangeArrowheads="1"/>
                  </pic:cNvPicPr>
                </pic:nvPicPr>
                <pic:blipFill rotWithShape="1">
                  <a:blip r:embed="rId2"/>
                  <a:srcRect r="83695"/>
                  <a:stretch/>
                </pic:blipFill>
                <pic:spPr bwMode="auto">
                  <a:xfrm>
                    <a:off x="0" y="0"/>
                    <a:ext cx="648658" cy="53315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9989220" w14:textId="54F2C647" w:rsidR="009829C2" w:rsidRDefault="009829C2">
    <w:pPr>
      <w:pStyle w:val="Header"/>
      <w:rPr>
        <w:lang w:val="fr-CH"/>
      </w:rPr>
    </w:pPr>
  </w:p>
  <w:p w14:paraId="4D2AC4D1" w14:textId="5557F02E" w:rsidR="009829C2" w:rsidRDefault="009829C2">
    <w:pPr>
      <w:pStyle w:val="Header"/>
      <w:rPr>
        <w:lang w:val="fr-CH"/>
      </w:rPr>
    </w:pPr>
    <w:r>
      <w:rPr>
        <w:lang w:val="fr-CH"/>
      </w:rPr>
      <w:t>Projet de Bachelor  été 2011 :</w:t>
    </w:r>
    <w:r w:rsidRPr="00FA0535">
      <w:rPr>
        <w:lang w:val="fr-CH"/>
      </w:rPr>
      <w:t xml:space="preserve"> ESIB@Pad</w:t>
    </w:r>
  </w:p>
  <w:p w14:paraId="7CCD750B" w14:textId="77777777" w:rsidR="009829C2" w:rsidRPr="008227C8" w:rsidRDefault="009829C2">
    <w:pPr>
      <w:pStyle w:val="Header"/>
      <w:rPr>
        <w:lang w:val="fr-CH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35B05"/>
    <w:multiLevelType w:val="hybridMultilevel"/>
    <w:tmpl w:val="4680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900CE"/>
    <w:multiLevelType w:val="hybridMultilevel"/>
    <w:tmpl w:val="0290B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0A552E"/>
    <w:multiLevelType w:val="hybridMultilevel"/>
    <w:tmpl w:val="014E64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B14DCE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922DB"/>
    <w:multiLevelType w:val="hybridMultilevel"/>
    <w:tmpl w:val="C2F4809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662103"/>
    <w:multiLevelType w:val="hybridMultilevel"/>
    <w:tmpl w:val="570CC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B943CA"/>
    <w:multiLevelType w:val="hybridMultilevel"/>
    <w:tmpl w:val="CD920C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1AC2F1C"/>
    <w:multiLevelType w:val="hybridMultilevel"/>
    <w:tmpl w:val="A81E1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C552D7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4E3A27"/>
    <w:multiLevelType w:val="hybridMultilevel"/>
    <w:tmpl w:val="68A2A8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C916C2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805A2D"/>
    <w:multiLevelType w:val="hybridMultilevel"/>
    <w:tmpl w:val="A462F436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E0A4016"/>
    <w:multiLevelType w:val="hybridMultilevel"/>
    <w:tmpl w:val="9D044FAC"/>
    <w:lvl w:ilvl="0" w:tplc="0428E8AA">
      <w:start w:val="1"/>
      <w:numFmt w:val="bullet"/>
      <w:pStyle w:val="lmentsPointsdaction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74B817AD"/>
    <w:multiLevelType w:val="hybridMultilevel"/>
    <w:tmpl w:val="22D47572"/>
    <w:lvl w:ilvl="0" w:tplc="100C000F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080" w:hanging="360"/>
      </w:pPr>
    </w:lvl>
    <w:lvl w:ilvl="2" w:tplc="100C001B" w:tentative="1">
      <w:start w:val="1"/>
      <w:numFmt w:val="lowerRoman"/>
      <w:lvlText w:val="%3."/>
      <w:lvlJc w:val="right"/>
      <w:pPr>
        <w:ind w:left="1800" w:hanging="180"/>
      </w:pPr>
    </w:lvl>
    <w:lvl w:ilvl="3" w:tplc="100C000F" w:tentative="1">
      <w:start w:val="1"/>
      <w:numFmt w:val="decimal"/>
      <w:lvlText w:val="%4."/>
      <w:lvlJc w:val="left"/>
      <w:pPr>
        <w:ind w:left="2520" w:hanging="360"/>
      </w:pPr>
    </w:lvl>
    <w:lvl w:ilvl="4" w:tplc="100C0019" w:tentative="1">
      <w:start w:val="1"/>
      <w:numFmt w:val="lowerLetter"/>
      <w:lvlText w:val="%5."/>
      <w:lvlJc w:val="left"/>
      <w:pPr>
        <w:ind w:left="3240" w:hanging="360"/>
      </w:pPr>
    </w:lvl>
    <w:lvl w:ilvl="5" w:tplc="100C001B" w:tentative="1">
      <w:start w:val="1"/>
      <w:numFmt w:val="lowerRoman"/>
      <w:lvlText w:val="%6."/>
      <w:lvlJc w:val="right"/>
      <w:pPr>
        <w:ind w:left="3960" w:hanging="180"/>
      </w:pPr>
    </w:lvl>
    <w:lvl w:ilvl="6" w:tplc="100C000F" w:tentative="1">
      <w:start w:val="1"/>
      <w:numFmt w:val="decimal"/>
      <w:lvlText w:val="%7."/>
      <w:lvlJc w:val="left"/>
      <w:pPr>
        <w:ind w:left="4680" w:hanging="360"/>
      </w:pPr>
    </w:lvl>
    <w:lvl w:ilvl="7" w:tplc="100C0019" w:tentative="1">
      <w:start w:val="1"/>
      <w:numFmt w:val="lowerLetter"/>
      <w:lvlText w:val="%8."/>
      <w:lvlJc w:val="left"/>
      <w:pPr>
        <w:ind w:left="5400" w:hanging="360"/>
      </w:pPr>
    </w:lvl>
    <w:lvl w:ilvl="8" w:tplc="10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11"/>
  </w:num>
  <w:num w:numId="5">
    <w:abstractNumId w:val="4"/>
  </w:num>
  <w:num w:numId="6">
    <w:abstractNumId w:val="6"/>
  </w:num>
  <w:num w:numId="7">
    <w:abstractNumId w:val="2"/>
  </w:num>
  <w:num w:numId="8">
    <w:abstractNumId w:val="3"/>
  </w:num>
  <w:num w:numId="9">
    <w:abstractNumId w:val="7"/>
  </w:num>
  <w:num w:numId="10">
    <w:abstractNumId w:val="9"/>
  </w:num>
  <w:num w:numId="11">
    <w:abstractNumId w:val="0"/>
  </w:num>
  <w:num w:numId="12">
    <w:abstractNumId w:val="1"/>
  </w:num>
  <w:num w:numId="13">
    <w:abstractNumId w:val="10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452"/>
    <w:rsid w:val="000040EA"/>
    <w:rsid w:val="000168A6"/>
    <w:rsid w:val="00037142"/>
    <w:rsid w:val="00064839"/>
    <w:rsid w:val="00065248"/>
    <w:rsid w:val="00085D1B"/>
    <w:rsid w:val="000B2646"/>
    <w:rsid w:val="000C2534"/>
    <w:rsid w:val="000E6AC9"/>
    <w:rsid w:val="00113C54"/>
    <w:rsid w:val="0011488A"/>
    <w:rsid w:val="0012341F"/>
    <w:rsid w:val="0014230A"/>
    <w:rsid w:val="001D1E9C"/>
    <w:rsid w:val="001D60FD"/>
    <w:rsid w:val="001E7B46"/>
    <w:rsid w:val="00224246"/>
    <w:rsid w:val="00227E4F"/>
    <w:rsid w:val="002572EE"/>
    <w:rsid w:val="0026213B"/>
    <w:rsid w:val="0029208A"/>
    <w:rsid w:val="002C5405"/>
    <w:rsid w:val="002D7EA8"/>
    <w:rsid w:val="00301292"/>
    <w:rsid w:val="00313D22"/>
    <w:rsid w:val="00321A16"/>
    <w:rsid w:val="00324CCA"/>
    <w:rsid w:val="00362850"/>
    <w:rsid w:val="0037567D"/>
    <w:rsid w:val="003A18DC"/>
    <w:rsid w:val="003A1FA4"/>
    <w:rsid w:val="003A475B"/>
    <w:rsid w:val="003C5EDA"/>
    <w:rsid w:val="003C689D"/>
    <w:rsid w:val="003D1640"/>
    <w:rsid w:val="003F4C50"/>
    <w:rsid w:val="004032E2"/>
    <w:rsid w:val="00406340"/>
    <w:rsid w:val="00423153"/>
    <w:rsid w:val="00435E4A"/>
    <w:rsid w:val="00456BDE"/>
    <w:rsid w:val="00463806"/>
    <w:rsid w:val="00463C1F"/>
    <w:rsid w:val="004705FE"/>
    <w:rsid w:val="00491016"/>
    <w:rsid w:val="004B39A0"/>
    <w:rsid w:val="004C0209"/>
    <w:rsid w:val="004C7E24"/>
    <w:rsid w:val="004D37DC"/>
    <w:rsid w:val="004D3E42"/>
    <w:rsid w:val="005144A7"/>
    <w:rsid w:val="00515F45"/>
    <w:rsid w:val="005331E1"/>
    <w:rsid w:val="0057740F"/>
    <w:rsid w:val="00580695"/>
    <w:rsid w:val="00596558"/>
    <w:rsid w:val="005B01FF"/>
    <w:rsid w:val="005E195E"/>
    <w:rsid w:val="005E5349"/>
    <w:rsid w:val="00623831"/>
    <w:rsid w:val="00640EF0"/>
    <w:rsid w:val="006502DB"/>
    <w:rsid w:val="006634A0"/>
    <w:rsid w:val="00681EBC"/>
    <w:rsid w:val="006B7B64"/>
    <w:rsid w:val="006D67BA"/>
    <w:rsid w:val="006E15F5"/>
    <w:rsid w:val="006E4275"/>
    <w:rsid w:val="006F37AE"/>
    <w:rsid w:val="006F625A"/>
    <w:rsid w:val="00702E22"/>
    <w:rsid w:val="00705B60"/>
    <w:rsid w:val="00721B4B"/>
    <w:rsid w:val="00764A69"/>
    <w:rsid w:val="007666BF"/>
    <w:rsid w:val="00785B1B"/>
    <w:rsid w:val="007F2710"/>
    <w:rsid w:val="00811DC0"/>
    <w:rsid w:val="00812145"/>
    <w:rsid w:val="00813914"/>
    <w:rsid w:val="008227C8"/>
    <w:rsid w:val="0083175C"/>
    <w:rsid w:val="008344E6"/>
    <w:rsid w:val="008455EE"/>
    <w:rsid w:val="00871154"/>
    <w:rsid w:val="008A16B8"/>
    <w:rsid w:val="008B563E"/>
    <w:rsid w:val="008E1AE7"/>
    <w:rsid w:val="008F1452"/>
    <w:rsid w:val="009016A3"/>
    <w:rsid w:val="00911FF5"/>
    <w:rsid w:val="0091411A"/>
    <w:rsid w:val="00916B5F"/>
    <w:rsid w:val="00921D84"/>
    <w:rsid w:val="00926BE9"/>
    <w:rsid w:val="0093258A"/>
    <w:rsid w:val="009351AB"/>
    <w:rsid w:val="0094627C"/>
    <w:rsid w:val="00946EB9"/>
    <w:rsid w:val="00947FE3"/>
    <w:rsid w:val="00966589"/>
    <w:rsid w:val="0098224A"/>
    <w:rsid w:val="009829C2"/>
    <w:rsid w:val="009A4B42"/>
    <w:rsid w:val="009B0B9B"/>
    <w:rsid w:val="009C2F99"/>
    <w:rsid w:val="009D6041"/>
    <w:rsid w:val="009D6E64"/>
    <w:rsid w:val="00A008B5"/>
    <w:rsid w:val="00A141AD"/>
    <w:rsid w:val="00A33FF6"/>
    <w:rsid w:val="00A34E84"/>
    <w:rsid w:val="00A4288C"/>
    <w:rsid w:val="00A44AD8"/>
    <w:rsid w:val="00A55787"/>
    <w:rsid w:val="00A56C48"/>
    <w:rsid w:val="00A64AAC"/>
    <w:rsid w:val="00A75D68"/>
    <w:rsid w:val="00AC33F6"/>
    <w:rsid w:val="00AD77FF"/>
    <w:rsid w:val="00AE0969"/>
    <w:rsid w:val="00AF6555"/>
    <w:rsid w:val="00B1540E"/>
    <w:rsid w:val="00B52025"/>
    <w:rsid w:val="00B76362"/>
    <w:rsid w:val="00B97813"/>
    <w:rsid w:val="00BA1CA5"/>
    <w:rsid w:val="00BB09A3"/>
    <w:rsid w:val="00BC7001"/>
    <w:rsid w:val="00BD55E8"/>
    <w:rsid w:val="00BE2F0D"/>
    <w:rsid w:val="00BE67D3"/>
    <w:rsid w:val="00C31261"/>
    <w:rsid w:val="00C315D4"/>
    <w:rsid w:val="00C6154E"/>
    <w:rsid w:val="00C83413"/>
    <w:rsid w:val="00C947C9"/>
    <w:rsid w:val="00CC1B2A"/>
    <w:rsid w:val="00CC25E7"/>
    <w:rsid w:val="00CD7EDB"/>
    <w:rsid w:val="00CF6F78"/>
    <w:rsid w:val="00D02F03"/>
    <w:rsid w:val="00D12606"/>
    <w:rsid w:val="00D37D51"/>
    <w:rsid w:val="00D408F2"/>
    <w:rsid w:val="00D64521"/>
    <w:rsid w:val="00D767D4"/>
    <w:rsid w:val="00D77EEE"/>
    <w:rsid w:val="00D905C7"/>
    <w:rsid w:val="00D9414E"/>
    <w:rsid w:val="00D95C82"/>
    <w:rsid w:val="00D97C73"/>
    <w:rsid w:val="00DA6135"/>
    <w:rsid w:val="00DB3880"/>
    <w:rsid w:val="00DC2038"/>
    <w:rsid w:val="00DC3525"/>
    <w:rsid w:val="00DD658D"/>
    <w:rsid w:val="00DE6558"/>
    <w:rsid w:val="00DF4F94"/>
    <w:rsid w:val="00E00D90"/>
    <w:rsid w:val="00E571D0"/>
    <w:rsid w:val="00E67EDA"/>
    <w:rsid w:val="00E80CF2"/>
    <w:rsid w:val="00E813B9"/>
    <w:rsid w:val="00EA3357"/>
    <w:rsid w:val="00EB3534"/>
    <w:rsid w:val="00EC3298"/>
    <w:rsid w:val="00EC410E"/>
    <w:rsid w:val="00EE0F24"/>
    <w:rsid w:val="00EE150F"/>
    <w:rsid w:val="00EF64CB"/>
    <w:rsid w:val="00F17C8C"/>
    <w:rsid w:val="00F30838"/>
    <w:rsid w:val="00F30DB5"/>
    <w:rsid w:val="00F5775F"/>
    <w:rsid w:val="00F8248B"/>
    <w:rsid w:val="00F90722"/>
    <w:rsid w:val="00FA0535"/>
    <w:rsid w:val="00FC0BB2"/>
    <w:rsid w:val="00FC4BED"/>
    <w:rsid w:val="00FC4CD5"/>
    <w:rsid w:val="00FC7A1C"/>
    <w:rsid w:val="00FD20F0"/>
    <w:rsid w:val="00FD49B6"/>
    <w:rsid w:val="00FE2BB1"/>
    <w:rsid w:val="00FE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073EA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3B9"/>
    <w:rPr>
      <w:rFonts w:ascii="Arial" w:hAnsi="Arial" w:cs="Arial"/>
      <w:sz w:val="19"/>
      <w:szCs w:val="19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813B9"/>
    <w:pPr>
      <w:keepNext/>
      <w:spacing w:before="240" w:after="60"/>
      <w:outlineLvl w:val="0"/>
    </w:pPr>
    <w:rPr>
      <w:b/>
      <w:bCs/>
      <w:kern w:val="32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813B9"/>
    <w:pPr>
      <w:keepNext/>
      <w:spacing w:before="240" w:after="60"/>
      <w:jc w:val="center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813B9"/>
    <w:pPr>
      <w:keepNext/>
      <w:spacing w:before="240" w:after="6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BB3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BB3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BB3"/>
    <w:rPr>
      <w:rFonts w:ascii="Cambria" w:eastAsia="Times New Roman" w:hAnsi="Cambria" w:cs="Times New Roman"/>
      <w:b/>
      <w:bCs/>
      <w:sz w:val="26"/>
      <w:szCs w:val="26"/>
      <w:lang w:val="en-US" w:eastAsia="en-US"/>
    </w:rPr>
  </w:style>
  <w:style w:type="paragraph" w:customStyle="1" w:styleId="Texteduchamp">
    <w:name w:val="Texte du champ"/>
    <w:basedOn w:val="Normal"/>
    <w:uiPriority w:val="99"/>
    <w:rsid w:val="00E813B9"/>
    <w:pPr>
      <w:spacing w:before="60" w:after="60"/>
    </w:pPr>
  </w:style>
  <w:style w:type="paragraph" w:customStyle="1" w:styleId="tiquetteduchamp">
    <w:name w:val="Étiquette du champ"/>
    <w:basedOn w:val="Normal"/>
    <w:uiPriority w:val="99"/>
    <w:rsid w:val="00E813B9"/>
    <w:pPr>
      <w:spacing w:before="60" w:after="60"/>
    </w:pPr>
    <w:rPr>
      <w:b/>
    </w:rPr>
  </w:style>
  <w:style w:type="paragraph" w:customStyle="1" w:styleId="Informationssurlarunion">
    <w:name w:val="Informations sur la réunion"/>
    <w:basedOn w:val="Texteduchamp"/>
    <w:uiPriority w:val="99"/>
    <w:rsid w:val="00E813B9"/>
    <w:pPr>
      <w:spacing w:before="0" w:after="0"/>
      <w:ind w:left="990"/>
      <w:jc w:val="right"/>
    </w:pPr>
    <w:rPr>
      <w:b/>
    </w:rPr>
  </w:style>
  <w:style w:type="paragraph" w:customStyle="1" w:styleId="lmentsPointsdaction">
    <w:name w:val="Éléments Points d'action"/>
    <w:basedOn w:val="Normal"/>
    <w:uiPriority w:val="99"/>
    <w:rsid w:val="00E813B9"/>
    <w:pPr>
      <w:numPr>
        <w:numId w:val="2"/>
      </w:numPr>
      <w:tabs>
        <w:tab w:val="left" w:pos="5040"/>
      </w:tabs>
      <w:spacing w:before="60" w:after="60"/>
    </w:pPr>
  </w:style>
  <w:style w:type="table" w:styleId="TableGrid">
    <w:name w:val="Table Grid"/>
    <w:basedOn w:val="TableNormal"/>
    <w:uiPriority w:val="99"/>
    <w:rsid w:val="00705B6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rsid w:val="000E6AC9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Footer">
    <w:name w:val="footer"/>
    <w:basedOn w:val="Normal"/>
    <w:link w:val="FooterChar"/>
    <w:uiPriority w:val="99"/>
    <w:rsid w:val="008227C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8227C8"/>
    <w:rPr>
      <w:rFonts w:ascii="Arial" w:hAnsi="Arial" w:cs="Arial"/>
      <w:sz w:val="19"/>
      <w:szCs w:val="19"/>
      <w:lang w:val="en-US" w:eastAsia="en-US"/>
    </w:rPr>
  </w:style>
  <w:style w:type="paragraph" w:styleId="Title">
    <w:name w:val="Title"/>
    <w:basedOn w:val="Normal"/>
    <w:next w:val="Normal"/>
    <w:link w:val="TitleChar"/>
    <w:qFormat/>
    <w:locked/>
    <w:rsid w:val="008A16B8"/>
    <w:pPr>
      <w:spacing w:before="240" w:after="60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A16B8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ListParagraph">
    <w:name w:val="List Paragraph"/>
    <w:basedOn w:val="Normal"/>
    <w:uiPriority w:val="34"/>
    <w:qFormat/>
    <w:rsid w:val="007666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6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6A3"/>
    <w:rPr>
      <w:rFonts w:ascii="Tahoma" w:hAnsi="Tahoma" w:cs="Tahoma"/>
      <w:sz w:val="16"/>
      <w:szCs w:val="16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0535"/>
    <w:rPr>
      <w:rFonts w:ascii="Lucida Grande" w:hAnsi="Lucida Grande" w:cs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0535"/>
    <w:rPr>
      <w:rFonts w:ascii="Lucida Grande" w:hAnsi="Lucida Grande" w:cs="Lucida Grande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3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1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&#233;phane\AppData\Roaming\Microsoft\Templates\Informal%20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FB2DE8-57F4-5E40-BDE9-30BAE1CB2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\Users\Stéphane\AppData\Roaming\Microsoft\Templates\Informal meeting minutes.dot</Template>
  <TotalTime>0</TotalTime>
  <Pages>1</Pages>
  <Words>117</Words>
  <Characters>671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Stéphane</dc:creator>
  <cp:lastModifiedBy>Elias Medawar</cp:lastModifiedBy>
  <cp:revision>3</cp:revision>
  <cp:lastPrinted>2011-08-02T06:57:00Z</cp:lastPrinted>
  <dcterms:created xsi:type="dcterms:W3CDTF">2011-08-02T06:57:00Z</dcterms:created>
  <dcterms:modified xsi:type="dcterms:W3CDTF">2011-08-02T06:58:00Z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TC062433681036</vt:lpwstr>
  </property>
</Properties>
</file>