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502FA" w14:textId="77777777" w:rsidR="00681EBC" w:rsidRPr="00C6154E" w:rsidRDefault="00681EBC">
      <w:pPr>
        <w:rPr>
          <w:lang w:val="fr-FR"/>
        </w:rPr>
      </w:pPr>
    </w:p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5"/>
        <w:gridCol w:w="596"/>
        <w:gridCol w:w="2762"/>
        <w:gridCol w:w="1467"/>
        <w:gridCol w:w="437"/>
        <w:gridCol w:w="3293"/>
      </w:tblGrid>
      <w:tr w:rsidR="00681EBC" w:rsidRPr="00C6154E" w14:paraId="536ECA9D" w14:textId="77777777">
        <w:trPr>
          <w:trHeight w:val="360"/>
        </w:trPr>
        <w:tc>
          <w:tcPr>
            <w:tcW w:w="6260" w:type="dxa"/>
            <w:gridSpan w:val="4"/>
            <w:vMerge w:val="restart"/>
          </w:tcPr>
          <w:p w14:paraId="0C3FE7D2" w14:textId="5E75FDA4" w:rsidR="00681EBC" w:rsidRPr="00C6154E" w:rsidRDefault="00681EBC">
            <w:pPr>
              <w:pStyle w:val="Heading1"/>
              <w:rPr>
                <w:lang w:val="fr-FR"/>
              </w:rPr>
            </w:pPr>
            <w:bookmarkStart w:id="0" w:name="MinuteHeading"/>
            <w:r w:rsidRPr="00C6154E">
              <w:rPr>
                <w:lang w:val="fr-FR"/>
              </w:rPr>
              <w:t xml:space="preserve">Réunion </w:t>
            </w:r>
            <w:bookmarkEnd w:id="0"/>
            <w:r w:rsidR="004A28FE">
              <w:rPr>
                <w:lang w:val="fr-FR"/>
              </w:rPr>
              <w:t>7</w:t>
            </w:r>
            <w:r w:rsidR="00EE150F" w:rsidRPr="00C6154E">
              <w:rPr>
                <w:lang w:val="fr-FR"/>
              </w:rPr>
              <w:t xml:space="preserve"> </w:t>
            </w:r>
            <w:bookmarkStart w:id="1" w:name="_GoBack"/>
            <w:bookmarkEnd w:id="1"/>
          </w:p>
          <w:p w14:paraId="0AAD2335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2F2C5969" w14:textId="48C5F3B1" w:rsidR="00681EBC" w:rsidRPr="00C6154E" w:rsidRDefault="00681EBC" w:rsidP="000F12E9">
            <w:pPr>
              <w:pStyle w:val="Informationssurlarunion"/>
              <w:rPr>
                <w:lang w:val="fr-FR"/>
              </w:rPr>
            </w:pPr>
            <w:r w:rsidRPr="00C6154E">
              <w:rPr>
                <w:lang w:val="fr-FR"/>
              </w:rPr>
              <w:t xml:space="preserve">Le </w:t>
            </w:r>
            <w:r w:rsidR="000F12E9">
              <w:rPr>
                <w:lang w:val="fr-FR"/>
              </w:rPr>
              <w:t>13</w:t>
            </w:r>
            <w:r w:rsidR="00EA3357">
              <w:rPr>
                <w:lang w:val="fr-FR"/>
              </w:rPr>
              <w:t xml:space="preserve"> </w:t>
            </w:r>
            <w:r w:rsidR="000F12E9">
              <w:rPr>
                <w:lang w:val="fr-FR"/>
              </w:rPr>
              <w:t>juillet</w:t>
            </w:r>
            <w:r w:rsidRPr="00C6154E">
              <w:rPr>
                <w:lang w:val="fr-FR"/>
              </w:rPr>
              <w:t xml:space="preserve"> 1</w:t>
            </w:r>
            <w:r w:rsidR="00A64AAC" w:rsidRPr="00C6154E">
              <w:rPr>
                <w:lang w:val="fr-FR"/>
              </w:rPr>
              <w:t>1</w:t>
            </w:r>
          </w:p>
        </w:tc>
      </w:tr>
      <w:tr w:rsidR="00681EBC" w:rsidRPr="00C6154E" w14:paraId="0BD95AEE" w14:textId="77777777">
        <w:trPr>
          <w:trHeight w:val="360"/>
        </w:trPr>
        <w:tc>
          <w:tcPr>
            <w:tcW w:w="0" w:type="auto"/>
            <w:gridSpan w:val="4"/>
            <w:vMerge/>
            <w:vAlign w:val="center"/>
          </w:tcPr>
          <w:p w14:paraId="5C5FCF16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629867F7" w14:textId="50D2595D" w:rsidR="00681EBC" w:rsidRPr="00C6154E" w:rsidRDefault="000B2646" w:rsidP="000B2646">
            <w:pPr>
              <w:pStyle w:val="Informationssurlarunion"/>
              <w:rPr>
                <w:lang w:val="fr-FR"/>
              </w:rPr>
            </w:pPr>
            <w:proofErr w:type="spellStart"/>
            <w:r>
              <w:rPr>
                <w:lang w:val="fr-FR"/>
              </w:rPr>
              <w:t>10</w:t>
            </w:r>
            <w:r w:rsidR="00FA0535" w:rsidRPr="00C6154E">
              <w:rPr>
                <w:lang w:val="fr-FR"/>
              </w:rPr>
              <w:t>h00</w:t>
            </w:r>
            <w:r w:rsidR="00681EBC" w:rsidRPr="00C6154E">
              <w:rPr>
                <w:lang w:val="fr-FR"/>
              </w:rPr>
              <w:t>-</w:t>
            </w:r>
            <w:r w:rsidR="00FA0535" w:rsidRPr="00C6154E">
              <w:rPr>
                <w:lang w:val="fr-FR"/>
              </w:rPr>
              <w:t>1</w:t>
            </w:r>
            <w:r>
              <w:rPr>
                <w:lang w:val="fr-FR"/>
              </w:rPr>
              <w:t>2</w:t>
            </w:r>
            <w:r w:rsidR="00FA0535" w:rsidRPr="00C6154E">
              <w:rPr>
                <w:lang w:val="fr-FR"/>
              </w:rPr>
              <w:t>h</w:t>
            </w:r>
            <w:r>
              <w:rPr>
                <w:lang w:val="fr-FR"/>
              </w:rPr>
              <w:t>00</w:t>
            </w:r>
            <w:proofErr w:type="spellEnd"/>
          </w:p>
        </w:tc>
      </w:tr>
      <w:tr w:rsidR="00681EBC" w:rsidRPr="00C6154E" w14:paraId="227C7822" w14:textId="77777777">
        <w:trPr>
          <w:trHeight w:val="360"/>
        </w:trPr>
        <w:tc>
          <w:tcPr>
            <w:tcW w:w="0" w:type="auto"/>
            <w:gridSpan w:val="4"/>
            <w:vMerge/>
            <w:vAlign w:val="center"/>
          </w:tcPr>
          <w:p w14:paraId="2C821B07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1653A8B9" w14:textId="6DEBC3F3" w:rsidR="00681EBC" w:rsidRPr="00C6154E" w:rsidRDefault="00FA0535">
            <w:pPr>
              <w:pStyle w:val="Informationssurlarunion"/>
              <w:rPr>
                <w:lang w:val="fr-FR"/>
              </w:rPr>
            </w:pPr>
            <w:r w:rsidRPr="00C6154E">
              <w:rPr>
                <w:lang w:val="fr-FR"/>
              </w:rPr>
              <w:t>ESIB</w:t>
            </w:r>
          </w:p>
        </w:tc>
      </w:tr>
      <w:tr w:rsidR="00681EBC" w:rsidRPr="00C6154E" w14:paraId="709684B6" w14:textId="77777777">
        <w:trPr>
          <w:trHeight w:val="360"/>
        </w:trPr>
        <w:tc>
          <w:tcPr>
            <w:tcW w:w="2031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C19694D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 xml:space="preserve">Réunion organisée par : </w:t>
            </w:r>
          </w:p>
        </w:tc>
        <w:tc>
          <w:tcPr>
            <w:tcW w:w="276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5E96440" w14:textId="4D412379" w:rsidR="00681EBC" w:rsidRPr="00C6154E" w:rsidRDefault="003F4C50" w:rsidP="00BC7001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Medawar Elias</w:t>
            </w:r>
          </w:p>
        </w:tc>
        <w:tc>
          <w:tcPr>
            <w:tcW w:w="1904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5B7A459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Type de réunion :</w:t>
            </w:r>
          </w:p>
        </w:tc>
        <w:tc>
          <w:tcPr>
            <w:tcW w:w="3293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6128AD8A" w14:textId="621E0B41" w:rsidR="00681EBC" w:rsidRPr="00C6154E" w:rsidRDefault="003F4C50" w:rsidP="00F30838">
            <w:pPr>
              <w:pStyle w:val="Texteduchamp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Review</w:t>
            </w:r>
            <w:proofErr w:type="spellEnd"/>
            <w:r>
              <w:rPr>
                <w:lang w:val="fr-FR"/>
              </w:rPr>
              <w:t xml:space="preserve"> de l’analyse</w:t>
            </w:r>
            <w:r w:rsidR="00EA3357">
              <w:rPr>
                <w:lang w:val="fr-FR"/>
              </w:rPr>
              <w:t xml:space="preserve"> et planning</w:t>
            </w:r>
          </w:p>
        </w:tc>
      </w:tr>
      <w:tr w:rsidR="00681EBC" w:rsidRPr="00C6154E" w14:paraId="13E551D8" w14:textId="77777777">
        <w:trPr>
          <w:trHeight w:val="360"/>
        </w:trPr>
        <w:tc>
          <w:tcPr>
            <w:tcW w:w="2031" w:type="dxa"/>
            <w:gridSpan w:val="2"/>
            <w:vAlign w:val="center"/>
          </w:tcPr>
          <w:p w14:paraId="596E2470" w14:textId="77777777" w:rsidR="00681EBC" w:rsidRPr="00C6154E" w:rsidRDefault="00681EBC" w:rsidP="008F1452">
            <w:pPr>
              <w:pStyle w:val="tiquetteduchamp"/>
              <w:rPr>
                <w:lang w:val="fr-FR"/>
              </w:rPr>
            </w:pPr>
          </w:p>
        </w:tc>
        <w:tc>
          <w:tcPr>
            <w:tcW w:w="2762" w:type="dxa"/>
            <w:vAlign w:val="center"/>
          </w:tcPr>
          <w:p w14:paraId="7178D34C" w14:textId="77777777" w:rsidR="00681EBC" w:rsidRPr="00C6154E" w:rsidRDefault="00681EBC">
            <w:pPr>
              <w:pStyle w:val="Texteduchamp"/>
              <w:rPr>
                <w:lang w:val="fr-FR"/>
              </w:rPr>
            </w:pPr>
          </w:p>
        </w:tc>
        <w:tc>
          <w:tcPr>
            <w:tcW w:w="1904" w:type="dxa"/>
            <w:gridSpan w:val="2"/>
            <w:vAlign w:val="center"/>
          </w:tcPr>
          <w:p w14:paraId="434EF90E" w14:textId="77777777" w:rsidR="00681EBC" w:rsidRPr="00C6154E" w:rsidRDefault="00681EBC">
            <w:pPr>
              <w:pStyle w:val="tiquetteduchamp"/>
              <w:rPr>
                <w:lang w:val="fr-FR"/>
              </w:rPr>
            </w:pPr>
          </w:p>
        </w:tc>
        <w:tc>
          <w:tcPr>
            <w:tcW w:w="3293" w:type="dxa"/>
            <w:vAlign w:val="center"/>
          </w:tcPr>
          <w:p w14:paraId="47B55E09" w14:textId="77777777" w:rsidR="00681EBC" w:rsidRPr="00C6154E" w:rsidRDefault="00681EBC">
            <w:pPr>
              <w:pStyle w:val="Texteduchamp"/>
              <w:rPr>
                <w:lang w:val="fr-FR"/>
              </w:rPr>
            </w:pPr>
          </w:p>
        </w:tc>
      </w:tr>
      <w:tr w:rsidR="00681EBC" w:rsidRPr="00C6154E" w14:paraId="696F757A" w14:textId="77777777" w:rsidTr="00FE2BFE">
        <w:trPr>
          <w:trHeight w:val="360"/>
        </w:trPr>
        <w:tc>
          <w:tcPr>
            <w:tcW w:w="1435" w:type="dxa"/>
            <w:vAlign w:val="center"/>
          </w:tcPr>
          <w:p w14:paraId="5F818563" w14:textId="77777777" w:rsidR="00681EBC" w:rsidRPr="00C6154E" w:rsidRDefault="00681EBC" w:rsidP="00406340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Participants :</w:t>
            </w:r>
          </w:p>
        </w:tc>
        <w:tc>
          <w:tcPr>
            <w:tcW w:w="8555" w:type="dxa"/>
            <w:gridSpan w:val="5"/>
            <w:vAlign w:val="center"/>
          </w:tcPr>
          <w:p w14:paraId="06E71078" w14:textId="73172618" w:rsidR="00681EBC" w:rsidRPr="00C6154E" w:rsidRDefault="002C5405" w:rsidP="003F4C50">
            <w:pPr>
              <w:rPr>
                <w:lang w:val="fr-FR"/>
              </w:rPr>
            </w:pPr>
            <w:r w:rsidRPr="00C6154E">
              <w:rPr>
                <w:lang w:val="fr-FR"/>
              </w:rPr>
              <w:t>Elias Medawar</w:t>
            </w:r>
            <w:r w:rsidR="00FA0535" w:rsidRPr="00C6154E">
              <w:rPr>
                <w:lang w:val="fr-FR"/>
              </w:rPr>
              <w:t xml:space="preserve">, </w:t>
            </w:r>
            <w:proofErr w:type="spellStart"/>
            <w:r w:rsidR="00812145">
              <w:rPr>
                <w:lang w:val="fr-FR"/>
              </w:rPr>
              <w:t>M.</w:t>
            </w:r>
            <w:r w:rsidR="00FA0535" w:rsidRPr="00C6154E">
              <w:rPr>
                <w:lang w:val="fr-FR"/>
              </w:rPr>
              <w:t>Dany</w:t>
            </w:r>
            <w:proofErr w:type="spellEnd"/>
            <w:r w:rsidR="00FA0535" w:rsidRPr="00C6154E">
              <w:rPr>
                <w:lang w:val="fr-FR"/>
              </w:rPr>
              <w:t xml:space="preserve"> </w:t>
            </w:r>
            <w:proofErr w:type="spellStart"/>
            <w:r w:rsidR="00FA0535" w:rsidRPr="00C6154E">
              <w:rPr>
                <w:lang w:val="fr-FR"/>
              </w:rPr>
              <w:t>Mezher</w:t>
            </w:r>
            <w:proofErr w:type="spellEnd"/>
          </w:p>
        </w:tc>
      </w:tr>
      <w:tr w:rsidR="00681EBC" w:rsidRPr="00C6154E" w14:paraId="6E4EAD12" w14:textId="77777777">
        <w:trPr>
          <w:trHeight w:val="360"/>
        </w:trPr>
        <w:tc>
          <w:tcPr>
            <w:tcW w:w="1435" w:type="dxa"/>
            <w:vAlign w:val="center"/>
          </w:tcPr>
          <w:p w14:paraId="73FAB7C3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Absents :</w:t>
            </w:r>
          </w:p>
        </w:tc>
        <w:tc>
          <w:tcPr>
            <w:tcW w:w="8555" w:type="dxa"/>
            <w:gridSpan w:val="5"/>
            <w:vAlign w:val="center"/>
          </w:tcPr>
          <w:p w14:paraId="7468AA00" w14:textId="77777777" w:rsidR="00681EBC" w:rsidRPr="00C6154E" w:rsidRDefault="002C5405" w:rsidP="000168A6">
            <w:pPr>
              <w:pStyle w:val="Texteduchamp"/>
              <w:rPr>
                <w:lang w:val="fr-FR"/>
              </w:rPr>
            </w:pPr>
            <w:r w:rsidRPr="00C6154E">
              <w:rPr>
                <w:lang w:val="fr-FR"/>
              </w:rPr>
              <w:t>-</w:t>
            </w:r>
          </w:p>
        </w:tc>
      </w:tr>
    </w:tbl>
    <w:p w14:paraId="5B527B1B" w14:textId="77777777" w:rsidR="008A16B8" w:rsidRPr="00C6154E" w:rsidRDefault="008A16B8">
      <w:pPr>
        <w:rPr>
          <w:b/>
          <w:lang w:val="fr-FR"/>
        </w:rPr>
      </w:pPr>
    </w:p>
    <w:p w14:paraId="0649A67C" w14:textId="77777777" w:rsidR="008A16B8" w:rsidRPr="00C6154E" w:rsidRDefault="008A16B8" w:rsidP="008A16B8">
      <w:pPr>
        <w:pStyle w:val="Title"/>
        <w:rPr>
          <w:lang w:val="fr-FR"/>
        </w:rPr>
      </w:pPr>
      <w:r w:rsidRPr="00C6154E">
        <w:rPr>
          <w:lang w:val="fr-FR"/>
        </w:rPr>
        <w:t>Ordre du jour:</w:t>
      </w:r>
    </w:p>
    <w:p w14:paraId="0FACC255" w14:textId="3FB04F3C" w:rsidR="003F4C50" w:rsidRDefault="003F4C50" w:rsidP="007666BF">
      <w:pPr>
        <w:pStyle w:val="ListParagraph"/>
        <w:numPr>
          <w:ilvl w:val="0"/>
          <w:numId w:val="8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Présentation du planning de la </w:t>
      </w:r>
      <w:r w:rsidR="00EA3357">
        <w:rPr>
          <w:sz w:val="20"/>
          <w:szCs w:val="20"/>
          <w:lang w:val="fr-FR"/>
        </w:rPr>
        <w:t>prochaine release</w:t>
      </w:r>
    </w:p>
    <w:p w14:paraId="7723AC6F" w14:textId="7E455B2B" w:rsidR="000F12E9" w:rsidRDefault="000F12E9" w:rsidP="007666BF">
      <w:pPr>
        <w:pStyle w:val="ListParagraph"/>
        <w:numPr>
          <w:ilvl w:val="0"/>
          <w:numId w:val="8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Présentation et </w:t>
      </w:r>
      <w:proofErr w:type="spellStart"/>
      <w:r>
        <w:rPr>
          <w:sz w:val="20"/>
          <w:szCs w:val="20"/>
          <w:lang w:val="fr-FR"/>
        </w:rPr>
        <w:t>review</w:t>
      </w:r>
      <w:proofErr w:type="spellEnd"/>
      <w:r>
        <w:rPr>
          <w:sz w:val="20"/>
          <w:szCs w:val="20"/>
          <w:lang w:val="fr-FR"/>
        </w:rPr>
        <w:t xml:space="preserve"> des prototypes</w:t>
      </w:r>
    </w:p>
    <w:p w14:paraId="6338858E" w14:textId="0A687221" w:rsidR="003F4C50" w:rsidRPr="00C6154E" w:rsidRDefault="003F4C50" w:rsidP="007666BF">
      <w:pPr>
        <w:pStyle w:val="ListParagraph"/>
        <w:numPr>
          <w:ilvl w:val="0"/>
          <w:numId w:val="8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Divers</w:t>
      </w:r>
    </w:p>
    <w:p w14:paraId="7E7DAE0A" w14:textId="77777777" w:rsidR="007666BF" w:rsidRPr="00C6154E" w:rsidRDefault="007666BF" w:rsidP="007666BF">
      <w:pPr>
        <w:rPr>
          <w:sz w:val="20"/>
          <w:szCs w:val="20"/>
          <w:lang w:val="fr-FR"/>
        </w:rPr>
      </w:pPr>
    </w:p>
    <w:p w14:paraId="368AAE6B" w14:textId="77777777" w:rsidR="008A16B8" w:rsidRPr="00C6154E" w:rsidRDefault="008A16B8" w:rsidP="00A008B5">
      <w:pPr>
        <w:pStyle w:val="Title"/>
        <w:rPr>
          <w:lang w:val="fr-FR"/>
        </w:rPr>
      </w:pPr>
      <w:r w:rsidRPr="00C6154E">
        <w:rPr>
          <w:lang w:val="fr-FR"/>
        </w:rPr>
        <w:t>Réunion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7371"/>
      </w:tblGrid>
      <w:tr w:rsidR="00C83413" w:rsidRPr="00C6154E" w14:paraId="65D0F4B5" w14:textId="77777777" w:rsidTr="008344E6">
        <w:tc>
          <w:tcPr>
            <w:tcW w:w="2660" w:type="dxa"/>
            <w:shd w:val="clear" w:color="auto" w:fill="D9D9D9" w:themeFill="background1" w:themeFillShade="D9"/>
          </w:tcPr>
          <w:p w14:paraId="01521139" w14:textId="77777777" w:rsidR="00C83413" w:rsidRPr="00C6154E" w:rsidRDefault="00C83413" w:rsidP="008A16B8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Point de l’ordre du jour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46B5CB9" w14:textId="77777777" w:rsidR="00C83413" w:rsidRPr="00C6154E" w:rsidRDefault="00C83413" w:rsidP="008A16B8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Détails</w:t>
            </w:r>
          </w:p>
        </w:tc>
      </w:tr>
      <w:tr w:rsidR="00C83413" w:rsidRPr="00C6154E" w14:paraId="69A02ECA" w14:textId="77777777" w:rsidTr="008344E6">
        <w:tc>
          <w:tcPr>
            <w:tcW w:w="2660" w:type="dxa"/>
          </w:tcPr>
          <w:p w14:paraId="6AEEB11A" w14:textId="6F4CDB46" w:rsidR="00C83413" w:rsidRPr="00C6154E" w:rsidRDefault="003F4C50" w:rsidP="003F4C50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Présentation du planning de la semaine</w:t>
            </w:r>
            <w:r w:rsidRPr="00C6154E">
              <w:rPr>
                <w:sz w:val="20"/>
                <w:szCs w:val="20"/>
                <w:lang w:val="fr-FR"/>
              </w:rPr>
              <w:t xml:space="preserve"> </w:t>
            </w:r>
            <w:r>
              <w:rPr>
                <w:sz w:val="20"/>
                <w:szCs w:val="20"/>
                <w:lang w:val="fr-FR"/>
              </w:rPr>
              <w:t>.</w:t>
            </w:r>
          </w:p>
        </w:tc>
        <w:tc>
          <w:tcPr>
            <w:tcW w:w="7371" w:type="dxa"/>
          </w:tcPr>
          <w:p w14:paraId="03155AC5" w14:textId="77777777" w:rsidR="00D64521" w:rsidRDefault="000F12E9" w:rsidP="0042410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Le but de la prochaine release et d’afficher l’annuaire de l’université </w:t>
            </w:r>
          </w:p>
          <w:p w14:paraId="704D897B" w14:textId="5419594E" w:rsidR="000F12E9" w:rsidRPr="00D64521" w:rsidRDefault="00424108" w:rsidP="000F12E9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Les données seront mises en cache dans la base de données.</w:t>
            </w:r>
          </w:p>
        </w:tc>
      </w:tr>
      <w:tr w:rsidR="00424108" w:rsidRPr="00C6154E" w14:paraId="66922CEA" w14:textId="77777777" w:rsidTr="008344E6">
        <w:tc>
          <w:tcPr>
            <w:tcW w:w="2660" w:type="dxa"/>
          </w:tcPr>
          <w:p w14:paraId="29C98FA8" w14:textId="555FB7C1" w:rsidR="00424108" w:rsidRDefault="00424108" w:rsidP="003F4C50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Présentation et </w:t>
            </w:r>
            <w:proofErr w:type="spellStart"/>
            <w:r>
              <w:rPr>
                <w:sz w:val="20"/>
                <w:szCs w:val="20"/>
                <w:lang w:val="fr-FR"/>
              </w:rPr>
              <w:t>review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des prototypes</w:t>
            </w:r>
          </w:p>
        </w:tc>
        <w:tc>
          <w:tcPr>
            <w:tcW w:w="7371" w:type="dxa"/>
          </w:tcPr>
          <w:p w14:paraId="031D5C32" w14:textId="77777777" w:rsidR="00424108" w:rsidRDefault="00424108" w:rsidP="0042410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Le composant </w:t>
            </w:r>
            <w:proofErr w:type="spellStart"/>
            <w:r>
              <w:rPr>
                <w:sz w:val="20"/>
                <w:szCs w:val="20"/>
                <w:lang w:val="fr-FR"/>
              </w:rPr>
              <w:t>UISplitviewcontroller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 serait l’idéal pour afficher l’annuaire. Cependant il n’est utilisable qu’en mode plein écran, de ce faite développer une interface du style </w:t>
            </w:r>
            <w:proofErr w:type="spellStart"/>
            <w:r>
              <w:rPr>
                <w:sz w:val="20"/>
                <w:szCs w:val="20"/>
                <w:lang w:val="fr-FR"/>
              </w:rPr>
              <w:t>SplitView</w:t>
            </w:r>
            <w:proofErr w:type="spellEnd"/>
            <w:r>
              <w:rPr>
                <w:sz w:val="20"/>
                <w:szCs w:val="20"/>
                <w:lang w:val="fr-FR"/>
              </w:rPr>
              <w:t>.</w:t>
            </w:r>
          </w:p>
          <w:p w14:paraId="3498D78E" w14:textId="34014967" w:rsidR="00424108" w:rsidRDefault="00424108" w:rsidP="0042410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Essayer de minimiser le nombre d’étape nécessaire pour arriver </w:t>
            </w:r>
            <w:r w:rsidR="006E47AE">
              <w:rPr>
                <w:sz w:val="20"/>
                <w:szCs w:val="20"/>
                <w:lang w:val="fr-FR"/>
              </w:rPr>
              <w:t>à l’information.</w:t>
            </w:r>
          </w:p>
        </w:tc>
      </w:tr>
      <w:tr w:rsidR="003F4C50" w:rsidRPr="00C6154E" w14:paraId="09971D44" w14:textId="77777777" w:rsidTr="008344E6">
        <w:tc>
          <w:tcPr>
            <w:tcW w:w="2660" w:type="dxa"/>
          </w:tcPr>
          <w:p w14:paraId="6EC555DE" w14:textId="18669ED7" w:rsidR="00F30838" w:rsidRPr="00F30838" w:rsidRDefault="00F30838" w:rsidP="00F30838">
            <w:pPr>
              <w:rPr>
                <w:sz w:val="20"/>
                <w:szCs w:val="20"/>
                <w:lang w:val="fr-FR"/>
              </w:rPr>
            </w:pPr>
            <w:r w:rsidRPr="00F30838">
              <w:rPr>
                <w:sz w:val="20"/>
                <w:szCs w:val="20"/>
                <w:lang w:val="fr-FR"/>
              </w:rPr>
              <w:t>Divers</w:t>
            </w:r>
          </w:p>
          <w:p w14:paraId="2665AE34" w14:textId="45385AB1" w:rsidR="003F4C50" w:rsidRDefault="003F4C50" w:rsidP="003F4C50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7371" w:type="dxa"/>
          </w:tcPr>
          <w:p w14:paraId="5206E595" w14:textId="7ED66FF0" w:rsidR="00F30838" w:rsidRDefault="00EC219A" w:rsidP="00F3083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Planification d’une séance avec les experts dans la prochaine semaine.</w:t>
            </w:r>
          </w:p>
          <w:p w14:paraId="25D8CF58" w14:textId="6E0507BE" w:rsidR="00EC410E" w:rsidRPr="00F30838" w:rsidRDefault="00EC410E" w:rsidP="00EC410E">
            <w:pPr>
              <w:pStyle w:val="ListParagraph"/>
              <w:rPr>
                <w:sz w:val="20"/>
                <w:szCs w:val="20"/>
                <w:lang w:val="fr-FR"/>
              </w:rPr>
            </w:pPr>
          </w:p>
        </w:tc>
      </w:tr>
    </w:tbl>
    <w:p w14:paraId="4531FC78" w14:textId="6DA262B6" w:rsidR="008A16B8" w:rsidRPr="00C6154E" w:rsidRDefault="008A16B8" w:rsidP="00BE67D3">
      <w:pPr>
        <w:rPr>
          <w:lang w:val="fr-FR"/>
        </w:rPr>
      </w:pPr>
    </w:p>
    <w:p w14:paraId="1527BBD2" w14:textId="77777777" w:rsidR="00966589" w:rsidRPr="00C6154E" w:rsidRDefault="00966589" w:rsidP="00966589">
      <w:pPr>
        <w:rPr>
          <w:lang w:val="fr-FR"/>
        </w:rPr>
      </w:pPr>
    </w:p>
    <w:p w14:paraId="5F3F6420" w14:textId="77777777" w:rsidR="00C6154E" w:rsidRDefault="00C6154E">
      <w:pPr>
        <w:rPr>
          <w:rFonts w:ascii="Times New Roman" w:hAnsi="Times New Roman" w:cs="Times New Roman"/>
          <w:sz w:val="20"/>
          <w:szCs w:val="20"/>
          <w:lang w:val="fr-CH" w:eastAsia="fr-CH"/>
        </w:rPr>
      </w:pPr>
    </w:p>
    <w:sectPr w:rsidR="00C6154E" w:rsidSect="00AC33F6">
      <w:headerReference w:type="default" r:id="rId9"/>
      <w:footerReference w:type="default" r:id="rId10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58F94" w14:textId="77777777" w:rsidR="00575C3E" w:rsidRDefault="00575C3E" w:rsidP="008227C8">
      <w:r>
        <w:separator/>
      </w:r>
    </w:p>
  </w:endnote>
  <w:endnote w:type="continuationSeparator" w:id="0">
    <w:p w14:paraId="08994291" w14:textId="77777777" w:rsidR="00575C3E" w:rsidRDefault="00575C3E" w:rsidP="0082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05FA2A" w14:textId="77777777" w:rsidR="00575C3E" w:rsidRPr="00D37D51" w:rsidRDefault="00575C3E" w:rsidP="00FA0535">
    <w:pPr>
      <w:pStyle w:val="Footer"/>
      <w:jc w:val="center"/>
      <w:rPr>
        <w:lang w:val="fr-CH"/>
      </w:rPr>
    </w:pPr>
    <w:r w:rsidRPr="00D37D51">
      <w:rPr>
        <w:lang w:val="fr-CH"/>
      </w:rPr>
      <w:t xml:space="preserve">Page </w:t>
    </w:r>
    <w:r>
      <w:rPr>
        <w:b/>
      </w:rPr>
      <w:fldChar w:fldCharType="begin"/>
    </w:r>
    <w:r w:rsidRPr="00D37D51">
      <w:rPr>
        <w:b/>
        <w:lang w:val="fr-CH"/>
      </w:rPr>
      <w:instrText>PAGE</w:instrText>
    </w:r>
    <w:r>
      <w:rPr>
        <w:b/>
      </w:rPr>
      <w:fldChar w:fldCharType="separate"/>
    </w:r>
    <w:r w:rsidR="00032C84">
      <w:rPr>
        <w:b/>
        <w:noProof/>
        <w:lang w:val="fr-CH"/>
      </w:rPr>
      <w:t>1</w:t>
    </w:r>
    <w:r>
      <w:rPr>
        <w:b/>
      </w:rPr>
      <w:fldChar w:fldCharType="end"/>
    </w:r>
    <w:r w:rsidRPr="00D37D51">
      <w:rPr>
        <w:lang w:val="fr-CH"/>
      </w:rPr>
      <w:t xml:space="preserve"> sur </w:t>
    </w:r>
    <w:r>
      <w:rPr>
        <w:b/>
      </w:rPr>
      <w:fldChar w:fldCharType="begin"/>
    </w:r>
    <w:r w:rsidRPr="00D37D51">
      <w:rPr>
        <w:b/>
        <w:lang w:val="fr-CH"/>
      </w:rPr>
      <w:instrText>NUMPAGES</w:instrText>
    </w:r>
    <w:r>
      <w:rPr>
        <w:b/>
      </w:rPr>
      <w:fldChar w:fldCharType="separate"/>
    </w:r>
    <w:r w:rsidR="00032C84">
      <w:rPr>
        <w:b/>
        <w:noProof/>
        <w:lang w:val="fr-CH"/>
      </w:rPr>
      <w:t>1</w:t>
    </w:r>
    <w:r>
      <w:rPr>
        <w:b/>
      </w:rPr>
      <w:fldChar w:fldCharType="end"/>
    </w:r>
  </w:p>
  <w:p w14:paraId="5B5AD12F" w14:textId="6C40E9E4" w:rsidR="00575C3E" w:rsidRPr="00BD55E8" w:rsidRDefault="00575C3E">
    <w:pPr>
      <w:pStyle w:val="Footer"/>
      <w:rPr>
        <w:lang w:val="fr-CH"/>
      </w:rPr>
    </w:pPr>
    <w:r>
      <w:rPr>
        <w:lang w:val="fr-CH"/>
      </w:rPr>
      <w:t>Elias Medawar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D210F" w14:textId="77777777" w:rsidR="00575C3E" w:rsidRDefault="00575C3E" w:rsidP="008227C8">
      <w:r>
        <w:separator/>
      </w:r>
    </w:p>
  </w:footnote>
  <w:footnote w:type="continuationSeparator" w:id="0">
    <w:p w14:paraId="07080395" w14:textId="77777777" w:rsidR="00575C3E" w:rsidRDefault="00575C3E" w:rsidP="008227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432AB" w14:textId="00AD6AE3" w:rsidR="00575C3E" w:rsidRDefault="00575C3E">
    <w:pPr>
      <w:pStyle w:val="Header"/>
      <w:rPr>
        <w:lang w:val="fr-CH"/>
      </w:rPr>
    </w:pPr>
    <w:r w:rsidRPr="00FA0535">
      <w:rPr>
        <w:noProof/>
      </w:rPr>
      <w:drawing>
        <wp:anchor distT="0" distB="0" distL="114300" distR="114300" simplePos="0" relativeHeight="251658240" behindDoc="0" locked="0" layoutInCell="1" allowOverlap="1" wp14:anchorId="2539FB50" wp14:editId="782CB0ED">
          <wp:simplePos x="0" y="0"/>
          <wp:positionH relativeFrom="column">
            <wp:posOffset>5829300</wp:posOffset>
          </wp:positionH>
          <wp:positionV relativeFrom="paragraph">
            <wp:posOffset>-45720</wp:posOffset>
          </wp:positionV>
          <wp:extent cx="636270" cy="633730"/>
          <wp:effectExtent l="0" t="0" r="0" b="0"/>
          <wp:wrapThrough wrapText="bothSides">
            <wp:wrapPolygon edited="0">
              <wp:start x="0" y="0"/>
              <wp:lineTo x="0" y="20778"/>
              <wp:lineTo x="20695" y="20778"/>
              <wp:lineTo x="2069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930"/>
                  <a:stretch/>
                </pic:blipFill>
                <pic:spPr bwMode="auto">
                  <a:xfrm>
                    <a:off x="0" y="0"/>
                    <a:ext cx="63627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1E12BC95" wp14:editId="48C16471">
          <wp:extent cx="648182" cy="532765"/>
          <wp:effectExtent l="0" t="0" r="0" b="0"/>
          <wp:docPr id="3" name="Image 2" descr="C:\Users\Domi\Documents\My Dropbox\ProjetSemestre\PhotosImage\Logo\eiaf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omi\Documents\My Dropbox\ProjetSemestre\PhotosImage\Logo\eiafr.png"/>
                  <pic:cNvPicPr>
                    <a:picLocks noChangeAspect="1" noChangeArrowheads="1"/>
                  </pic:cNvPicPr>
                </pic:nvPicPr>
                <pic:blipFill rotWithShape="1">
                  <a:blip r:embed="rId2"/>
                  <a:srcRect r="83695"/>
                  <a:stretch/>
                </pic:blipFill>
                <pic:spPr bwMode="auto">
                  <a:xfrm>
                    <a:off x="0" y="0"/>
                    <a:ext cx="648658" cy="53315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9989220" w14:textId="54F2C647" w:rsidR="00575C3E" w:rsidRDefault="00575C3E">
    <w:pPr>
      <w:pStyle w:val="Header"/>
      <w:rPr>
        <w:lang w:val="fr-CH"/>
      </w:rPr>
    </w:pPr>
  </w:p>
  <w:p w14:paraId="4D2AC4D1" w14:textId="5557F02E" w:rsidR="00575C3E" w:rsidRDefault="00575C3E">
    <w:pPr>
      <w:pStyle w:val="Header"/>
      <w:rPr>
        <w:lang w:val="fr-CH"/>
      </w:rPr>
    </w:pPr>
    <w:r>
      <w:rPr>
        <w:lang w:val="fr-CH"/>
      </w:rPr>
      <w:t>Projet de Bachelor  été 2011 :</w:t>
    </w:r>
    <w:r w:rsidRPr="00FA0535">
      <w:rPr>
        <w:lang w:val="fr-CH"/>
      </w:rPr>
      <w:t xml:space="preserve"> ESIB@Pad</w:t>
    </w:r>
  </w:p>
  <w:p w14:paraId="7CCD750B" w14:textId="77777777" w:rsidR="00575C3E" w:rsidRPr="008227C8" w:rsidRDefault="00575C3E">
    <w:pPr>
      <w:pStyle w:val="Header"/>
      <w:rPr>
        <w:lang w:val="fr-CH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B05"/>
    <w:multiLevelType w:val="hybridMultilevel"/>
    <w:tmpl w:val="4680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900CE"/>
    <w:multiLevelType w:val="hybridMultilevel"/>
    <w:tmpl w:val="0290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A552E"/>
    <w:multiLevelType w:val="hybridMultilevel"/>
    <w:tmpl w:val="014E64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14DCE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922DB"/>
    <w:multiLevelType w:val="hybridMultilevel"/>
    <w:tmpl w:val="C2F480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62103"/>
    <w:multiLevelType w:val="hybridMultilevel"/>
    <w:tmpl w:val="570CCC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3CA"/>
    <w:multiLevelType w:val="hybridMultilevel"/>
    <w:tmpl w:val="CD920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C2F1C"/>
    <w:multiLevelType w:val="hybridMultilevel"/>
    <w:tmpl w:val="F59E71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552D7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E3A27"/>
    <w:multiLevelType w:val="hybridMultilevel"/>
    <w:tmpl w:val="68A2A8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916C2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805A2D"/>
    <w:multiLevelType w:val="hybridMultilevel"/>
    <w:tmpl w:val="A462F43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0A4016"/>
    <w:multiLevelType w:val="hybridMultilevel"/>
    <w:tmpl w:val="9D044FAC"/>
    <w:lvl w:ilvl="0" w:tplc="0428E8AA">
      <w:start w:val="1"/>
      <w:numFmt w:val="bullet"/>
      <w:pStyle w:val="lmentsPointsdactio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52"/>
    <w:rsid w:val="000040EA"/>
    <w:rsid w:val="000168A6"/>
    <w:rsid w:val="00032C84"/>
    <w:rsid w:val="00037142"/>
    <w:rsid w:val="00065248"/>
    <w:rsid w:val="00085D1B"/>
    <w:rsid w:val="000B2646"/>
    <w:rsid w:val="000E6AC9"/>
    <w:rsid w:val="000F12E9"/>
    <w:rsid w:val="00113C54"/>
    <w:rsid w:val="0011488A"/>
    <w:rsid w:val="0012341F"/>
    <w:rsid w:val="0014230A"/>
    <w:rsid w:val="001D1E9C"/>
    <w:rsid w:val="001D60FD"/>
    <w:rsid w:val="001E7B46"/>
    <w:rsid w:val="00227E4F"/>
    <w:rsid w:val="002572EE"/>
    <w:rsid w:val="0029208A"/>
    <w:rsid w:val="002C5405"/>
    <w:rsid w:val="002D7EA8"/>
    <w:rsid w:val="00301292"/>
    <w:rsid w:val="00313D22"/>
    <w:rsid w:val="00321A16"/>
    <w:rsid w:val="00324CCA"/>
    <w:rsid w:val="003A18DC"/>
    <w:rsid w:val="003A1FA4"/>
    <w:rsid w:val="003A475B"/>
    <w:rsid w:val="003C5EDA"/>
    <w:rsid w:val="003C689D"/>
    <w:rsid w:val="003D1640"/>
    <w:rsid w:val="003F4C50"/>
    <w:rsid w:val="004032E2"/>
    <w:rsid w:val="00406340"/>
    <w:rsid w:val="00423153"/>
    <w:rsid w:val="00424108"/>
    <w:rsid w:val="0043222E"/>
    <w:rsid w:val="00435E4A"/>
    <w:rsid w:val="00456BDE"/>
    <w:rsid w:val="00463806"/>
    <w:rsid w:val="00463C1F"/>
    <w:rsid w:val="004705FE"/>
    <w:rsid w:val="00491016"/>
    <w:rsid w:val="004A28FE"/>
    <w:rsid w:val="004B39A0"/>
    <w:rsid w:val="004C0209"/>
    <w:rsid w:val="004C7E24"/>
    <w:rsid w:val="004D37DC"/>
    <w:rsid w:val="004D3E42"/>
    <w:rsid w:val="005144A7"/>
    <w:rsid w:val="00515F45"/>
    <w:rsid w:val="005331E1"/>
    <w:rsid w:val="00575C3E"/>
    <w:rsid w:val="0057740F"/>
    <w:rsid w:val="00580695"/>
    <w:rsid w:val="00596558"/>
    <w:rsid w:val="005E195E"/>
    <w:rsid w:val="005E5349"/>
    <w:rsid w:val="00640EF0"/>
    <w:rsid w:val="006502DB"/>
    <w:rsid w:val="006634A0"/>
    <w:rsid w:val="00681EBC"/>
    <w:rsid w:val="006B7B64"/>
    <w:rsid w:val="006D67BA"/>
    <w:rsid w:val="006E15F5"/>
    <w:rsid w:val="006E4275"/>
    <w:rsid w:val="006E47AE"/>
    <w:rsid w:val="006F37AE"/>
    <w:rsid w:val="006F625A"/>
    <w:rsid w:val="00705B60"/>
    <w:rsid w:val="00721B4B"/>
    <w:rsid w:val="00764A69"/>
    <w:rsid w:val="007666BF"/>
    <w:rsid w:val="007F2710"/>
    <w:rsid w:val="00811DC0"/>
    <w:rsid w:val="00812145"/>
    <w:rsid w:val="00813914"/>
    <w:rsid w:val="008227C8"/>
    <w:rsid w:val="008344E6"/>
    <w:rsid w:val="008455EE"/>
    <w:rsid w:val="00871154"/>
    <w:rsid w:val="008A16B8"/>
    <w:rsid w:val="008B563E"/>
    <w:rsid w:val="008F1452"/>
    <w:rsid w:val="009016A3"/>
    <w:rsid w:val="00911FF5"/>
    <w:rsid w:val="00916B5F"/>
    <w:rsid w:val="00921D84"/>
    <w:rsid w:val="00926BE9"/>
    <w:rsid w:val="0093258A"/>
    <w:rsid w:val="009351AB"/>
    <w:rsid w:val="0094627C"/>
    <w:rsid w:val="00946EB9"/>
    <w:rsid w:val="00947FE3"/>
    <w:rsid w:val="00966589"/>
    <w:rsid w:val="0098224A"/>
    <w:rsid w:val="009A4B42"/>
    <w:rsid w:val="009B0B9B"/>
    <w:rsid w:val="009C2F99"/>
    <w:rsid w:val="009D6041"/>
    <w:rsid w:val="009D6E64"/>
    <w:rsid w:val="00A008B5"/>
    <w:rsid w:val="00A141AD"/>
    <w:rsid w:val="00A33FF6"/>
    <w:rsid w:val="00A34E84"/>
    <w:rsid w:val="00A4288C"/>
    <w:rsid w:val="00A44AD8"/>
    <w:rsid w:val="00A55787"/>
    <w:rsid w:val="00A56C48"/>
    <w:rsid w:val="00A64AAC"/>
    <w:rsid w:val="00A75D68"/>
    <w:rsid w:val="00AC33F6"/>
    <w:rsid w:val="00AD77FF"/>
    <w:rsid w:val="00AE0969"/>
    <w:rsid w:val="00B52025"/>
    <w:rsid w:val="00B76362"/>
    <w:rsid w:val="00B97813"/>
    <w:rsid w:val="00BA1CA5"/>
    <w:rsid w:val="00BB09A3"/>
    <w:rsid w:val="00BC7001"/>
    <w:rsid w:val="00BD55E8"/>
    <w:rsid w:val="00BE2F0D"/>
    <w:rsid w:val="00BE67D3"/>
    <w:rsid w:val="00C31261"/>
    <w:rsid w:val="00C6154E"/>
    <w:rsid w:val="00C83413"/>
    <w:rsid w:val="00C947C9"/>
    <w:rsid w:val="00CC1B2A"/>
    <w:rsid w:val="00CC25E7"/>
    <w:rsid w:val="00CD7EDB"/>
    <w:rsid w:val="00CF6F78"/>
    <w:rsid w:val="00D02F03"/>
    <w:rsid w:val="00D12606"/>
    <w:rsid w:val="00D37D51"/>
    <w:rsid w:val="00D408F2"/>
    <w:rsid w:val="00D64521"/>
    <w:rsid w:val="00D767D4"/>
    <w:rsid w:val="00D77EEE"/>
    <w:rsid w:val="00D905C7"/>
    <w:rsid w:val="00D9414E"/>
    <w:rsid w:val="00D95C82"/>
    <w:rsid w:val="00D97C73"/>
    <w:rsid w:val="00DA6135"/>
    <w:rsid w:val="00DB3880"/>
    <w:rsid w:val="00DC2038"/>
    <w:rsid w:val="00DC3525"/>
    <w:rsid w:val="00DD658D"/>
    <w:rsid w:val="00DE6558"/>
    <w:rsid w:val="00DF4F94"/>
    <w:rsid w:val="00E00D90"/>
    <w:rsid w:val="00E12026"/>
    <w:rsid w:val="00E571D0"/>
    <w:rsid w:val="00E67EDA"/>
    <w:rsid w:val="00E80CF2"/>
    <w:rsid w:val="00E813B9"/>
    <w:rsid w:val="00EA3357"/>
    <w:rsid w:val="00EB3534"/>
    <w:rsid w:val="00EC219A"/>
    <w:rsid w:val="00EC3298"/>
    <w:rsid w:val="00EC410E"/>
    <w:rsid w:val="00EE0F24"/>
    <w:rsid w:val="00EE150F"/>
    <w:rsid w:val="00EF64CB"/>
    <w:rsid w:val="00F17C8C"/>
    <w:rsid w:val="00F30838"/>
    <w:rsid w:val="00F30DB5"/>
    <w:rsid w:val="00F5775F"/>
    <w:rsid w:val="00F8248B"/>
    <w:rsid w:val="00F90722"/>
    <w:rsid w:val="00FA0535"/>
    <w:rsid w:val="00FC0BB2"/>
    <w:rsid w:val="00FC4CD5"/>
    <w:rsid w:val="00FC7A1C"/>
    <w:rsid w:val="00FD20F0"/>
    <w:rsid w:val="00FD49B6"/>
    <w:rsid w:val="00FE2BB1"/>
    <w:rsid w:val="00F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073EA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B9"/>
    <w:rPr>
      <w:rFonts w:ascii="Arial" w:hAnsi="Arial" w:cs="Arial"/>
      <w:sz w:val="19"/>
      <w:szCs w:val="19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13B9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13B9"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13B9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B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B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B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Texteduchamp">
    <w:name w:val="Texte du champ"/>
    <w:basedOn w:val="Normal"/>
    <w:uiPriority w:val="99"/>
    <w:rsid w:val="00E813B9"/>
    <w:pPr>
      <w:spacing w:before="60" w:after="60"/>
    </w:pPr>
  </w:style>
  <w:style w:type="paragraph" w:customStyle="1" w:styleId="tiquetteduchamp">
    <w:name w:val="Étiquette du champ"/>
    <w:basedOn w:val="Normal"/>
    <w:uiPriority w:val="99"/>
    <w:rsid w:val="00E813B9"/>
    <w:pPr>
      <w:spacing w:before="60" w:after="60"/>
    </w:pPr>
    <w:rPr>
      <w:b/>
    </w:rPr>
  </w:style>
  <w:style w:type="paragraph" w:customStyle="1" w:styleId="Informationssurlarunion">
    <w:name w:val="Informations sur la réunion"/>
    <w:basedOn w:val="Texteduchamp"/>
    <w:uiPriority w:val="99"/>
    <w:rsid w:val="00E813B9"/>
    <w:pPr>
      <w:spacing w:before="0" w:after="0"/>
      <w:ind w:left="990"/>
      <w:jc w:val="right"/>
    </w:pPr>
    <w:rPr>
      <w:b/>
    </w:rPr>
  </w:style>
  <w:style w:type="paragraph" w:customStyle="1" w:styleId="lmentsPointsdaction">
    <w:name w:val="Éléments Points d'action"/>
    <w:basedOn w:val="Normal"/>
    <w:uiPriority w:val="99"/>
    <w:rsid w:val="00E813B9"/>
    <w:pPr>
      <w:numPr>
        <w:numId w:val="2"/>
      </w:numPr>
      <w:tabs>
        <w:tab w:val="left" w:pos="5040"/>
      </w:tabs>
      <w:spacing w:before="60" w:after="60"/>
    </w:pPr>
  </w:style>
  <w:style w:type="table" w:styleId="TableGrid">
    <w:name w:val="Table Grid"/>
    <w:basedOn w:val="TableNormal"/>
    <w:uiPriority w:val="99"/>
    <w:rsid w:val="00705B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E6AC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Footer">
    <w:name w:val="footer"/>
    <w:basedOn w:val="Normal"/>
    <w:link w:val="Foot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8A16B8"/>
    <w:pPr>
      <w:spacing w:before="240" w:after="60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A16B8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66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A3"/>
    <w:rPr>
      <w:rFonts w:ascii="Tahoma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053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0535"/>
    <w:rPr>
      <w:rFonts w:ascii="Lucida Grande" w:hAnsi="Lucida Grande" w:cs="Lucida Grande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B9"/>
    <w:rPr>
      <w:rFonts w:ascii="Arial" w:hAnsi="Arial" w:cs="Arial"/>
      <w:sz w:val="19"/>
      <w:szCs w:val="19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13B9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13B9"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13B9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B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B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B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Texteduchamp">
    <w:name w:val="Texte du champ"/>
    <w:basedOn w:val="Normal"/>
    <w:uiPriority w:val="99"/>
    <w:rsid w:val="00E813B9"/>
    <w:pPr>
      <w:spacing w:before="60" w:after="60"/>
    </w:pPr>
  </w:style>
  <w:style w:type="paragraph" w:customStyle="1" w:styleId="tiquetteduchamp">
    <w:name w:val="Étiquette du champ"/>
    <w:basedOn w:val="Normal"/>
    <w:uiPriority w:val="99"/>
    <w:rsid w:val="00E813B9"/>
    <w:pPr>
      <w:spacing w:before="60" w:after="60"/>
    </w:pPr>
    <w:rPr>
      <w:b/>
    </w:rPr>
  </w:style>
  <w:style w:type="paragraph" w:customStyle="1" w:styleId="Informationssurlarunion">
    <w:name w:val="Informations sur la réunion"/>
    <w:basedOn w:val="Texteduchamp"/>
    <w:uiPriority w:val="99"/>
    <w:rsid w:val="00E813B9"/>
    <w:pPr>
      <w:spacing w:before="0" w:after="0"/>
      <w:ind w:left="990"/>
      <w:jc w:val="right"/>
    </w:pPr>
    <w:rPr>
      <w:b/>
    </w:rPr>
  </w:style>
  <w:style w:type="paragraph" w:customStyle="1" w:styleId="lmentsPointsdaction">
    <w:name w:val="Éléments Points d'action"/>
    <w:basedOn w:val="Normal"/>
    <w:uiPriority w:val="99"/>
    <w:rsid w:val="00E813B9"/>
    <w:pPr>
      <w:numPr>
        <w:numId w:val="2"/>
      </w:numPr>
      <w:tabs>
        <w:tab w:val="left" w:pos="5040"/>
      </w:tabs>
      <w:spacing w:before="60" w:after="60"/>
    </w:pPr>
  </w:style>
  <w:style w:type="table" w:styleId="TableGrid">
    <w:name w:val="Table Grid"/>
    <w:basedOn w:val="TableNormal"/>
    <w:uiPriority w:val="99"/>
    <w:rsid w:val="00705B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E6AC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Footer">
    <w:name w:val="footer"/>
    <w:basedOn w:val="Normal"/>
    <w:link w:val="Foot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8A16B8"/>
    <w:pPr>
      <w:spacing w:before="240" w:after="60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A16B8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66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A3"/>
    <w:rPr>
      <w:rFonts w:ascii="Tahoma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053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0535"/>
    <w:rPr>
      <w:rFonts w:ascii="Lucida Grande" w:hAnsi="Lucida Grande" w:cs="Lucida Grande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&#233;phane\AppData\Roaming\Microsoft\Templates\In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39C74-02DF-6247-A5D9-7EC2B5143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\Users\Stéphane\AppData\Roaming\Microsoft\Templates\Informal meeting minutes.dot</Template>
  <TotalTime>3</TotalTime>
  <Pages>1</Pages>
  <Words>137</Words>
  <Characters>786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</dc:creator>
  <cp:lastModifiedBy>Elias Medawar</cp:lastModifiedBy>
  <cp:revision>3</cp:revision>
  <cp:lastPrinted>2011-08-02T06:17:00Z</cp:lastPrinted>
  <dcterms:created xsi:type="dcterms:W3CDTF">2011-08-02T06:17:00Z</dcterms:created>
  <dcterms:modified xsi:type="dcterms:W3CDTF">2011-08-02T06:58:00Z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TC062433681036</vt:lpwstr>
  </property>
</Properties>
</file>