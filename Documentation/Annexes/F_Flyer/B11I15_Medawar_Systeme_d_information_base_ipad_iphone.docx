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47"/>
        <w:gridCol w:w="29"/>
        <w:gridCol w:w="6"/>
        <w:gridCol w:w="3963"/>
        <w:gridCol w:w="2119"/>
        <w:gridCol w:w="803"/>
        <w:gridCol w:w="803"/>
        <w:gridCol w:w="528"/>
        <w:gridCol w:w="277"/>
      </w:tblGrid>
      <w:tr w:rsidR="00435E2B" w:rsidRPr="0019459D" w14:paraId="2C870E33" w14:textId="77777777">
        <w:trPr>
          <w:cantSplit/>
          <w:trHeight w:hRule="exact" w:val="170"/>
        </w:trPr>
        <w:tc>
          <w:tcPr>
            <w:tcW w:w="2247" w:type="dxa"/>
            <w:vMerge w:val="restart"/>
            <w:shd w:val="clear" w:color="auto" w:fill="auto"/>
          </w:tcPr>
          <w:p w14:paraId="46F9D202" w14:textId="77777777" w:rsidR="00435E2B" w:rsidRPr="0019459D" w:rsidRDefault="00AC2422" w:rsidP="00BF6622">
            <w:r>
              <w:rPr>
                <w:noProof/>
                <w:lang w:val="en-US" w:eastAsia="en-US"/>
              </w:rPr>
              <w:drawing>
                <wp:inline distT="0" distB="0" distL="0" distR="0" wp14:anchorId="33458F38" wp14:editId="0E9431EF">
                  <wp:extent cx="1391285" cy="1925955"/>
                  <wp:effectExtent l="0" t="0" r="5715" b="4445"/>
                  <wp:docPr id="1" name="Picture 1" descr="PASSERE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SERE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gridSpan w:val="2"/>
            <w:shd w:val="clear" w:color="auto" w:fill="auto"/>
          </w:tcPr>
          <w:p w14:paraId="78FA7236" w14:textId="77777777" w:rsidR="00435E2B" w:rsidRPr="0019459D" w:rsidRDefault="00435E2B" w:rsidP="00BF6622"/>
        </w:tc>
        <w:tc>
          <w:tcPr>
            <w:tcW w:w="3963" w:type="dxa"/>
            <w:vMerge w:val="restart"/>
            <w:shd w:val="clear" w:color="auto" w:fill="auto"/>
            <w:vAlign w:val="bottom"/>
          </w:tcPr>
          <w:p w14:paraId="3AFC7981" w14:textId="77777777" w:rsidR="00435E2B" w:rsidRPr="0019459D" w:rsidRDefault="00AC2422" w:rsidP="00BF6622">
            <w:pPr>
              <w:jc w:val="lef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64C6873" wp14:editId="1C5000AF">
                  <wp:extent cx="2383155" cy="720090"/>
                  <wp:effectExtent l="0" t="0" r="4445" b="0"/>
                  <wp:docPr id="2" name="Picture 2" descr="LOGO E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E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15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gridSpan w:val="5"/>
            <w:vMerge w:val="restart"/>
            <w:shd w:val="clear" w:color="auto" w:fill="auto"/>
            <w:vAlign w:val="bottom"/>
          </w:tcPr>
          <w:p w14:paraId="02CE1552" w14:textId="77777777" w:rsidR="00854F44" w:rsidRPr="0019459D" w:rsidRDefault="002E60BF" w:rsidP="00854F44">
            <w:pPr>
              <w:pStyle w:val="date"/>
            </w:pPr>
            <w:r w:rsidRPr="0019459D">
              <w:t xml:space="preserve">RÉSUMÉ </w:t>
            </w:r>
            <w:r w:rsidR="00854F44" w:rsidRPr="0019459D">
              <w:t>TRAVAIL DE BACHELOR</w:t>
            </w:r>
          </w:p>
          <w:p w14:paraId="37149AE5" w14:textId="77777777" w:rsidR="00435E2B" w:rsidRPr="0019459D" w:rsidRDefault="00435E2B" w:rsidP="00854F44">
            <w:pPr>
              <w:pStyle w:val="date"/>
            </w:pPr>
            <w:r w:rsidRPr="0019459D">
              <w:t xml:space="preserve">  FRIBOURG </w:t>
            </w:r>
            <w:r w:rsidR="00854F44" w:rsidRPr="0019459D">
              <w:t xml:space="preserve">| </w:t>
            </w:r>
            <w:r w:rsidR="003A4C34" w:rsidRPr="0019459D">
              <w:t>JUILLET</w:t>
            </w:r>
            <w:r w:rsidR="00012E59" w:rsidRPr="0019459D">
              <w:t xml:space="preserve"> 11</w:t>
            </w:r>
          </w:p>
        </w:tc>
      </w:tr>
      <w:tr w:rsidR="00435E2B" w:rsidRPr="0019459D" w14:paraId="06FE3C39" w14:textId="77777777">
        <w:trPr>
          <w:cantSplit/>
          <w:trHeight w:hRule="exact" w:val="567"/>
        </w:trPr>
        <w:tc>
          <w:tcPr>
            <w:tcW w:w="2247" w:type="dxa"/>
            <w:vMerge/>
            <w:shd w:val="clear" w:color="auto" w:fill="auto"/>
          </w:tcPr>
          <w:p w14:paraId="54387E30" w14:textId="77777777" w:rsidR="00435E2B" w:rsidRPr="0019459D" w:rsidRDefault="00435E2B" w:rsidP="00BF6622"/>
        </w:tc>
        <w:tc>
          <w:tcPr>
            <w:tcW w:w="35" w:type="dxa"/>
            <w:gridSpan w:val="2"/>
            <w:shd w:val="clear" w:color="auto" w:fill="auto"/>
          </w:tcPr>
          <w:p w14:paraId="164DD21B" w14:textId="77777777" w:rsidR="00435E2B" w:rsidRPr="0019459D" w:rsidRDefault="00435E2B" w:rsidP="00BF6622"/>
        </w:tc>
        <w:tc>
          <w:tcPr>
            <w:tcW w:w="3963" w:type="dxa"/>
            <w:vMerge/>
            <w:shd w:val="clear" w:color="auto" w:fill="auto"/>
            <w:vAlign w:val="bottom"/>
          </w:tcPr>
          <w:p w14:paraId="4282010B" w14:textId="77777777" w:rsidR="00435E2B" w:rsidRPr="0019459D" w:rsidRDefault="00435E2B" w:rsidP="00BF6622"/>
        </w:tc>
        <w:tc>
          <w:tcPr>
            <w:tcW w:w="4530" w:type="dxa"/>
            <w:gridSpan w:val="5"/>
            <w:vMerge/>
            <w:shd w:val="clear" w:color="auto" w:fill="auto"/>
            <w:vAlign w:val="bottom"/>
          </w:tcPr>
          <w:p w14:paraId="106ED56C" w14:textId="77777777" w:rsidR="00435E2B" w:rsidRPr="0019459D" w:rsidRDefault="00435E2B" w:rsidP="00BF6622"/>
        </w:tc>
      </w:tr>
      <w:tr w:rsidR="00435E2B" w:rsidRPr="0019459D" w14:paraId="043C29DB" w14:textId="77777777">
        <w:trPr>
          <w:cantSplit/>
          <w:trHeight w:hRule="exact" w:val="113"/>
        </w:trPr>
        <w:tc>
          <w:tcPr>
            <w:tcW w:w="2247" w:type="dxa"/>
            <w:vMerge/>
            <w:shd w:val="clear" w:color="auto" w:fill="auto"/>
          </w:tcPr>
          <w:p w14:paraId="6258FBB8" w14:textId="77777777" w:rsidR="00435E2B" w:rsidRPr="0019459D" w:rsidRDefault="00435E2B" w:rsidP="00BF6622"/>
        </w:tc>
        <w:tc>
          <w:tcPr>
            <w:tcW w:w="35" w:type="dxa"/>
            <w:gridSpan w:val="2"/>
            <w:shd w:val="clear" w:color="auto" w:fill="auto"/>
          </w:tcPr>
          <w:p w14:paraId="0ABDB7B6" w14:textId="77777777" w:rsidR="00435E2B" w:rsidRPr="0019459D" w:rsidRDefault="00435E2B" w:rsidP="00BF6622"/>
        </w:tc>
        <w:tc>
          <w:tcPr>
            <w:tcW w:w="3963" w:type="dxa"/>
            <w:vMerge/>
            <w:shd w:val="clear" w:color="auto" w:fill="auto"/>
          </w:tcPr>
          <w:p w14:paraId="2B3D69E1" w14:textId="77777777" w:rsidR="00435E2B" w:rsidRPr="0019459D" w:rsidRDefault="00435E2B" w:rsidP="00BF6622"/>
        </w:tc>
        <w:tc>
          <w:tcPr>
            <w:tcW w:w="4530" w:type="dxa"/>
            <w:gridSpan w:val="5"/>
            <w:vMerge/>
            <w:shd w:val="clear" w:color="auto" w:fill="auto"/>
          </w:tcPr>
          <w:p w14:paraId="6E13AF62" w14:textId="77777777" w:rsidR="00435E2B" w:rsidRPr="0019459D" w:rsidRDefault="00435E2B" w:rsidP="00BF6622"/>
        </w:tc>
      </w:tr>
      <w:tr w:rsidR="00435E2B" w:rsidRPr="0019459D" w14:paraId="2075BC9C" w14:textId="77777777">
        <w:trPr>
          <w:cantSplit/>
          <w:trHeight w:hRule="exact" w:val="284"/>
        </w:trPr>
        <w:tc>
          <w:tcPr>
            <w:tcW w:w="2247" w:type="dxa"/>
            <w:vMerge/>
            <w:shd w:val="clear" w:color="auto" w:fill="auto"/>
          </w:tcPr>
          <w:p w14:paraId="131E75BA" w14:textId="77777777" w:rsidR="00435E2B" w:rsidRPr="0019459D" w:rsidRDefault="00435E2B" w:rsidP="00BF6622"/>
        </w:tc>
        <w:tc>
          <w:tcPr>
            <w:tcW w:w="35" w:type="dxa"/>
            <w:gridSpan w:val="2"/>
            <w:shd w:val="clear" w:color="auto" w:fill="auto"/>
          </w:tcPr>
          <w:p w14:paraId="129718C5" w14:textId="77777777" w:rsidR="00435E2B" w:rsidRPr="0019459D" w:rsidRDefault="00435E2B" w:rsidP="00BF6622"/>
        </w:tc>
        <w:tc>
          <w:tcPr>
            <w:tcW w:w="3963" w:type="dxa"/>
            <w:vMerge/>
            <w:tcBorders>
              <w:bottom w:val="single" w:sz="12" w:space="0" w:color="808080"/>
            </w:tcBorders>
            <w:shd w:val="clear" w:color="auto" w:fill="auto"/>
            <w:vAlign w:val="center"/>
          </w:tcPr>
          <w:p w14:paraId="499DF9E2" w14:textId="77777777" w:rsidR="00435E2B" w:rsidRPr="0019459D" w:rsidRDefault="00435E2B" w:rsidP="00BF6622"/>
        </w:tc>
        <w:tc>
          <w:tcPr>
            <w:tcW w:w="4530" w:type="dxa"/>
            <w:gridSpan w:val="5"/>
            <w:vMerge/>
            <w:tcBorders>
              <w:bottom w:val="single" w:sz="12" w:space="0" w:color="808080"/>
            </w:tcBorders>
            <w:shd w:val="clear" w:color="auto" w:fill="auto"/>
            <w:vAlign w:val="center"/>
          </w:tcPr>
          <w:p w14:paraId="4C883568" w14:textId="77777777" w:rsidR="00435E2B" w:rsidRPr="0019459D" w:rsidRDefault="00435E2B" w:rsidP="00BF6622"/>
        </w:tc>
      </w:tr>
      <w:tr w:rsidR="00435E2B" w:rsidRPr="0019459D" w14:paraId="6A60148C" w14:textId="77777777">
        <w:trPr>
          <w:cantSplit/>
          <w:trHeight w:hRule="exact" w:val="284"/>
        </w:trPr>
        <w:tc>
          <w:tcPr>
            <w:tcW w:w="2247" w:type="dxa"/>
            <w:vMerge/>
            <w:shd w:val="clear" w:color="auto" w:fill="auto"/>
          </w:tcPr>
          <w:p w14:paraId="5FD180BD" w14:textId="77777777" w:rsidR="00435E2B" w:rsidRPr="0019459D" w:rsidRDefault="00435E2B" w:rsidP="00BF6622"/>
        </w:tc>
        <w:tc>
          <w:tcPr>
            <w:tcW w:w="35" w:type="dxa"/>
            <w:gridSpan w:val="2"/>
            <w:vMerge w:val="restart"/>
            <w:shd w:val="clear" w:color="auto" w:fill="auto"/>
          </w:tcPr>
          <w:p w14:paraId="0344CB39" w14:textId="77777777" w:rsidR="00435E2B" w:rsidRPr="0019459D" w:rsidRDefault="00435E2B" w:rsidP="00BF6622"/>
        </w:tc>
        <w:tc>
          <w:tcPr>
            <w:tcW w:w="8493" w:type="dxa"/>
            <w:gridSpan w:val="6"/>
            <w:tcBorders>
              <w:top w:val="single" w:sz="12" w:space="0" w:color="808080"/>
              <w:bottom w:val="single" w:sz="6" w:space="0" w:color="808080"/>
            </w:tcBorders>
            <w:shd w:val="clear" w:color="auto" w:fill="C6BBAA"/>
            <w:vAlign w:val="center"/>
          </w:tcPr>
          <w:p w14:paraId="01350727" w14:textId="77777777" w:rsidR="00435E2B" w:rsidRPr="0019459D" w:rsidRDefault="00012E59" w:rsidP="00BF6622">
            <w:pPr>
              <w:ind w:right="284"/>
              <w:rPr>
                <w:color w:val="FFFFFF"/>
              </w:rPr>
            </w:pPr>
            <w:r w:rsidRPr="0019459D">
              <w:rPr>
                <w:color w:val="FFFFFF"/>
              </w:rPr>
              <w:t>INSTITUT</w:t>
            </w:r>
            <w:r w:rsidR="00435E2B" w:rsidRPr="0019459D">
              <w:rPr>
                <w:color w:val="FFFFFF"/>
              </w:rPr>
              <w:t xml:space="preserve"> DES TECHNOL</w:t>
            </w:r>
            <w:r w:rsidR="000B6D97" w:rsidRPr="0019459D">
              <w:rPr>
                <w:color w:val="FFFFFF"/>
              </w:rPr>
              <w:t>OGIES DE L'INFORMATION ET DE LA</w:t>
            </w:r>
            <w:r w:rsidR="00435E2B" w:rsidRPr="0019459D">
              <w:rPr>
                <w:color w:val="FFFFFF"/>
              </w:rPr>
              <w:t xml:space="preserve"> COMMUNICATION </w:t>
            </w:r>
          </w:p>
        </w:tc>
      </w:tr>
      <w:tr w:rsidR="00435E2B" w:rsidRPr="0019459D" w14:paraId="16F8A330" w14:textId="77777777">
        <w:trPr>
          <w:cantSplit/>
          <w:trHeight w:hRule="exact" w:val="284"/>
        </w:trPr>
        <w:tc>
          <w:tcPr>
            <w:tcW w:w="2247" w:type="dxa"/>
            <w:vMerge/>
            <w:shd w:val="clear" w:color="auto" w:fill="auto"/>
          </w:tcPr>
          <w:p w14:paraId="0301243C" w14:textId="77777777" w:rsidR="00435E2B" w:rsidRPr="0019459D" w:rsidRDefault="00435E2B" w:rsidP="00BF6622"/>
        </w:tc>
        <w:tc>
          <w:tcPr>
            <w:tcW w:w="35" w:type="dxa"/>
            <w:gridSpan w:val="2"/>
            <w:vMerge/>
            <w:shd w:val="clear" w:color="auto" w:fill="auto"/>
          </w:tcPr>
          <w:p w14:paraId="5DD7CF50" w14:textId="77777777" w:rsidR="00435E2B" w:rsidRPr="0019459D" w:rsidRDefault="00435E2B" w:rsidP="00BF6622"/>
        </w:tc>
        <w:tc>
          <w:tcPr>
            <w:tcW w:w="8493" w:type="dxa"/>
            <w:gridSpan w:val="6"/>
            <w:tcBorders>
              <w:top w:val="single" w:sz="6" w:space="0" w:color="808080"/>
            </w:tcBorders>
            <w:shd w:val="clear" w:color="auto" w:fill="005F93"/>
            <w:vAlign w:val="center"/>
          </w:tcPr>
          <w:p w14:paraId="3B390EC6" w14:textId="77777777" w:rsidR="00435E2B" w:rsidRPr="0019459D" w:rsidRDefault="00435E2B" w:rsidP="00BF6622">
            <w:pPr>
              <w:pStyle w:val="filiere"/>
            </w:pPr>
            <w:r w:rsidRPr="0019459D">
              <w:t>FILIÈRE: INFORMATIQUE</w:t>
            </w:r>
            <w:r w:rsidR="00FE0F37" w:rsidRPr="0019459D">
              <w:t xml:space="preserve"> </w:t>
            </w:r>
            <w:r w:rsidR="00B56B8E" w:rsidRPr="0019459D">
              <w:t xml:space="preserve"> </w:t>
            </w:r>
          </w:p>
        </w:tc>
      </w:tr>
      <w:tr w:rsidR="00435E2B" w:rsidRPr="0019459D" w14:paraId="185AB620" w14:textId="77777777">
        <w:trPr>
          <w:cantSplit/>
          <w:trHeight w:hRule="exact" w:val="851"/>
        </w:trPr>
        <w:tc>
          <w:tcPr>
            <w:tcW w:w="2247" w:type="dxa"/>
            <w:shd w:val="clear" w:color="auto" w:fill="auto"/>
          </w:tcPr>
          <w:p w14:paraId="5B99396F" w14:textId="77777777" w:rsidR="00435E2B" w:rsidRPr="0019459D" w:rsidRDefault="00435E2B" w:rsidP="00BF6622"/>
        </w:tc>
        <w:tc>
          <w:tcPr>
            <w:tcW w:w="35" w:type="dxa"/>
            <w:gridSpan w:val="2"/>
            <w:shd w:val="clear" w:color="auto" w:fill="auto"/>
          </w:tcPr>
          <w:p w14:paraId="203D3EBA" w14:textId="77777777" w:rsidR="00435E2B" w:rsidRPr="0019459D" w:rsidRDefault="00435E2B" w:rsidP="00BF6622"/>
        </w:tc>
        <w:tc>
          <w:tcPr>
            <w:tcW w:w="8493" w:type="dxa"/>
            <w:gridSpan w:val="6"/>
            <w:tcBorders>
              <w:bottom w:val="single" w:sz="12" w:space="0" w:color="808080"/>
            </w:tcBorders>
            <w:shd w:val="clear" w:color="auto" w:fill="auto"/>
            <w:vAlign w:val="bottom"/>
          </w:tcPr>
          <w:p w14:paraId="689C3285" w14:textId="39F7EAE7" w:rsidR="00435E2B" w:rsidRPr="0019459D" w:rsidRDefault="00BF6622" w:rsidP="00435E2B">
            <w:pPr>
              <w:ind w:right="284"/>
              <w:rPr>
                <w:b/>
                <w:color w:val="auto"/>
                <w:sz w:val="32"/>
              </w:rPr>
            </w:pPr>
            <w:proofErr w:type="spellStart"/>
            <w:r>
              <w:rPr>
                <w:b/>
                <w:color w:val="auto"/>
                <w:sz w:val="32"/>
              </w:rPr>
              <w:t>Informationssystem</w:t>
            </w:r>
            <w:proofErr w:type="spellEnd"/>
            <w:r>
              <w:rPr>
                <w:b/>
                <w:color w:val="auto"/>
                <w:sz w:val="32"/>
              </w:rPr>
              <w:t xml:space="preserve"> </w:t>
            </w:r>
            <w:proofErr w:type="spellStart"/>
            <w:r w:rsidRPr="00BF6622">
              <w:rPr>
                <w:b/>
                <w:color w:val="auto"/>
                <w:sz w:val="32"/>
              </w:rPr>
              <w:t>iPAD</w:t>
            </w:r>
            <w:proofErr w:type="spellEnd"/>
            <w:r w:rsidRPr="00BF6622">
              <w:rPr>
                <w:b/>
                <w:color w:val="auto"/>
                <w:sz w:val="32"/>
              </w:rPr>
              <w:t xml:space="preserve"> / iPhone</w:t>
            </w:r>
          </w:p>
          <w:p w14:paraId="4B4B070F" w14:textId="77777777" w:rsidR="00FE0F37" w:rsidRPr="00BF6622" w:rsidRDefault="00FE0F37" w:rsidP="00435E2B">
            <w:pPr>
              <w:ind w:right="284"/>
              <w:rPr>
                <w:b/>
                <w:color w:val="auto"/>
                <w:sz w:val="32"/>
              </w:rPr>
            </w:pPr>
          </w:p>
        </w:tc>
      </w:tr>
      <w:tr w:rsidR="00435E2B" w:rsidRPr="0019459D" w14:paraId="63789253" w14:textId="77777777">
        <w:trPr>
          <w:trHeight w:hRule="exact" w:val="284"/>
        </w:trPr>
        <w:tc>
          <w:tcPr>
            <w:tcW w:w="2247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B099DC6" w14:textId="77777777" w:rsidR="00435E2B" w:rsidRPr="0019459D" w:rsidRDefault="00435E2B" w:rsidP="00BF6622">
            <w:pPr>
              <w:pStyle w:val="posteinfo"/>
            </w:pPr>
            <w:r w:rsidRPr="0019459D">
              <w:t>ACRONYME</w:t>
            </w:r>
          </w:p>
        </w:tc>
        <w:tc>
          <w:tcPr>
            <w:tcW w:w="35" w:type="dxa"/>
            <w:gridSpan w:val="2"/>
          </w:tcPr>
          <w:p w14:paraId="6AF69EF3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single" w:sz="12" w:space="0" w:color="808080"/>
              <w:bottom w:val="outset" w:sz="6" w:space="0" w:color="FFFFFF"/>
            </w:tcBorders>
            <w:shd w:val="clear" w:color="auto" w:fill="E6E6E6"/>
          </w:tcPr>
          <w:p w14:paraId="123CD162" w14:textId="6F5776D8" w:rsidR="00435E2B" w:rsidRPr="0019459D" w:rsidRDefault="00BF6622" w:rsidP="00BF6622">
            <w:pPr>
              <w:pStyle w:val="infos"/>
              <w:tabs>
                <w:tab w:val="left" w:pos="6786"/>
                <w:tab w:val="right" w:pos="7688"/>
              </w:tabs>
              <w:jc w:val="left"/>
            </w:pPr>
            <w:r>
              <w:tab/>
            </w:r>
            <w:r>
              <w:tab/>
            </w:r>
            <w:proofErr w:type="spellStart"/>
            <w:r w:rsidR="00FE0F37" w:rsidRPr="0019459D">
              <w:t>ESIB@Pad</w:t>
            </w:r>
            <w:proofErr w:type="spellEnd"/>
          </w:p>
        </w:tc>
        <w:tc>
          <w:tcPr>
            <w:tcW w:w="528" w:type="dxa"/>
            <w:tcBorders>
              <w:top w:val="single" w:sz="12" w:space="0" w:color="808080"/>
              <w:right w:val="single" w:sz="6" w:space="0" w:color="FFFFFF"/>
            </w:tcBorders>
            <w:shd w:val="clear" w:color="auto" w:fill="E6E6E6"/>
          </w:tcPr>
          <w:p w14:paraId="42394EE1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 w:val="restart"/>
            <w:tcBorders>
              <w:top w:val="single" w:sz="12" w:space="0" w:color="808080"/>
              <w:left w:val="single" w:sz="6" w:space="0" w:color="FFFFFF"/>
            </w:tcBorders>
            <w:shd w:val="clear" w:color="auto" w:fill="auto"/>
            <w:vAlign w:val="center"/>
          </w:tcPr>
          <w:p w14:paraId="2B93E302" w14:textId="77777777" w:rsidR="00435E2B" w:rsidRPr="00BF6622" w:rsidRDefault="00435E2B" w:rsidP="00BF6622">
            <w:pPr>
              <w:ind w:right="284"/>
              <w:rPr>
                <w:b/>
                <w:color w:val="auto"/>
                <w:sz w:val="32"/>
              </w:rPr>
            </w:pPr>
          </w:p>
        </w:tc>
      </w:tr>
      <w:tr w:rsidR="00435E2B" w:rsidRPr="0019459D" w14:paraId="2CCCA43D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39268C0" w14:textId="77777777" w:rsidR="00435E2B" w:rsidRPr="0019459D" w:rsidRDefault="00435E2B" w:rsidP="00BF6622">
            <w:pPr>
              <w:pStyle w:val="posteinfo"/>
            </w:pPr>
            <w:r w:rsidRPr="0019459D">
              <w:t>MANDAT</w:t>
            </w:r>
          </w:p>
        </w:tc>
        <w:tc>
          <w:tcPr>
            <w:tcW w:w="35" w:type="dxa"/>
            <w:gridSpan w:val="2"/>
          </w:tcPr>
          <w:p w14:paraId="42C9451F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3E6D9905" w14:textId="769970E2" w:rsidR="00435E2B" w:rsidRPr="0019459D" w:rsidRDefault="00BF6622" w:rsidP="00BF6622">
            <w:pPr>
              <w:tabs>
                <w:tab w:val="left" w:pos="5913"/>
                <w:tab w:val="right" w:pos="7575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 w:rsidR="00FE0F37" w:rsidRPr="0019459D">
              <w:rPr>
                <w:color w:val="auto"/>
              </w:rPr>
              <w:t xml:space="preserve">Dani </w:t>
            </w:r>
            <w:proofErr w:type="spellStart"/>
            <w:r w:rsidR="00FE0F37" w:rsidRPr="0019459D">
              <w:rPr>
                <w:color w:val="auto"/>
              </w:rPr>
              <w:t>Mezher</w:t>
            </w:r>
            <w:proofErr w:type="spellEnd"/>
            <w:r w:rsidR="00FE0F37" w:rsidRPr="0019459D">
              <w:rPr>
                <w:color w:val="auto"/>
              </w:rPr>
              <w:t xml:space="preserve"> - EISB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0D9417BB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055F1C48" w14:textId="77777777" w:rsidR="00435E2B" w:rsidRPr="0019459D" w:rsidRDefault="00435E2B" w:rsidP="00BF6622"/>
        </w:tc>
      </w:tr>
      <w:tr w:rsidR="00435E2B" w:rsidRPr="0019459D" w14:paraId="70F72DF1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1C586D6" w14:textId="77777777" w:rsidR="00435E2B" w:rsidRPr="0019459D" w:rsidRDefault="00FE0F37" w:rsidP="00BF6622">
            <w:pPr>
              <w:pStyle w:val="posteinfo"/>
            </w:pPr>
            <w:r w:rsidRPr="0019459D">
              <w:t>ÉTUDIANT</w:t>
            </w:r>
          </w:p>
        </w:tc>
        <w:tc>
          <w:tcPr>
            <w:tcW w:w="35" w:type="dxa"/>
            <w:gridSpan w:val="2"/>
          </w:tcPr>
          <w:p w14:paraId="51D28EF1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15C28D2B" w14:textId="2770EB9B" w:rsidR="00435E2B" w:rsidRPr="0019459D" w:rsidRDefault="00BF6622" w:rsidP="00BF6622">
            <w:pPr>
              <w:tabs>
                <w:tab w:val="left" w:pos="6419"/>
                <w:tab w:val="right" w:pos="7575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 w:rsidR="00FE0F37" w:rsidRPr="0019459D">
              <w:rPr>
                <w:color w:val="auto"/>
              </w:rPr>
              <w:t>Elias Medawar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63AE6763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34C126B8" w14:textId="77777777" w:rsidR="00435E2B" w:rsidRPr="0019459D" w:rsidRDefault="00435E2B" w:rsidP="00BF6622"/>
        </w:tc>
      </w:tr>
      <w:tr w:rsidR="00435E2B" w:rsidRPr="0019459D" w14:paraId="48C95914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5AA733B" w14:textId="77777777" w:rsidR="00435E2B" w:rsidRPr="0019459D" w:rsidRDefault="00FE0F37" w:rsidP="002E60BF">
            <w:pPr>
              <w:pStyle w:val="posteinfo"/>
            </w:pPr>
            <w:r w:rsidRPr="0019459D">
              <w:t>PROFESSEUR-E-S</w:t>
            </w:r>
          </w:p>
        </w:tc>
        <w:tc>
          <w:tcPr>
            <w:tcW w:w="35" w:type="dxa"/>
            <w:gridSpan w:val="2"/>
          </w:tcPr>
          <w:p w14:paraId="071381DE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1269D68D" w14:textId="77777777" w:rsidR="00435E2B" w:rsidRPr="0019459D" w:rsidRDefault="00FE0F37" w:rsidP="00BF6622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Omar Abou Khaled, Elena </w:t>
            </w:r>
            <w:proofErr w:type="spellStart"/>
            <w:r w:rsidRPr="0019459D">
              <w:rPr>
                <w:color w:val="auto"/>
              </w:rPr>
              <w:t>Mugellini</w:t>
            </w:r>
            <w:proofErr w:type="spellEnd"/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01589BD8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 w:val="restart"/>
            <w:tcBorders>
              <w:left w:val="single" w:sz="6" w:space="0" w:color="FFFFFF"/>
            </w:tcBorders>
            <w:shd w:val="clear" w:color="auto" w:fill="auto"/>
          </w:tcPr>
          <w:p w14:paraId="3F5F5EEC" w14:textId="77777777" w:rsidR="00435E2B" w:rsidRPr="0019459D" w:rsidRDefault="00435E2B" w:rsidP="00BF6622"/>
        </w:tc>
      </w:tr>
      <w:tr w:rsidR="00435E2B" w:rsidRPr="0019459D" w14:paraId="06039952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F6B354C" w14:textId="77777777" w:rsidR="00435E2B" w:rsidRPr="0019459D" w:rsidRDefault="00435E2B" w:rsidP="00BF6622">
            <w:pPr>
              <w:pStyle w:val="posteinfo"/>
            </w:pPr>
            <w:r w:rsidRPr="0019459D">
              <w:t>EXPERT</w:t>
            </w:r>
            <w:r w:rsidR="00FE0F37" w:rsidRPr="0019459D">
              <w:t>S</w:t>
            </w:r>
          </w:p>
        </w:tc>
        <w:tc>
          <w:tcPr>
            <w:tcW w:w="35" w:type="dxa"/>
            <w:gridSpan w:val="2"/>
          </w:tcPr>
          <w:p w14:paraId="7EE88710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399264BA" w14:textId="77777777" w:rsidR="00435E2B" w:rsidRPr="0019459D" w:rsidRDefault="00FE0F37" w:rsidP="00BF6622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Marc </w:t>
            </w:r>
            <w:proofErr w:type="spellStart"/>
            <w:r w:rsidRPr="0019459D">
              <w:rPr>
                <w:color w:val="auto"/>
              </w:rPr>
              <w:t>Wuergler</w:t>
            </w:r>
            <w:proofErr w:type="spellEnd"/>
            <w:r w:rsidR="008B485F" w:rsidRPr="0019459D">
              <w:rPr>
                <w:color w:val="auto"/>
              </w:rPr>
              <w:t>,</w:t>
            </w:r>
            <w:r w:rsidR="008B485F" w:rsidRPr="0019459D">
              <w:t xml:space="preserve"> </w:t>
            </w:r>
            <w:r w:rsidR="008B485F" w:rsidRPr="0019459D">
              <w:rPr>
                <w:color w:val="auto"/>
              </w:rPr>
              <w:t xml:space="preserve">Roland </w:t>
            </w:r>
            <w:proofErr w:type="spellStart"/>
            <w:r w:rsidR="008B485F" w:rsidRPr="0019459D">
              <w:rPr>
                <w:color w:val="auto"/>
              </w:rPr>
              <w:t>Marro</w:t>
            </w:r>
            <w:proofErr w:type="spellEnd"/>
            <w:r w:rsidR="008B485F" w:rsidRPr="0019459D">
              <w:rPr>
                <w:color w:val="auto"/>
              </w:rPr>
              <w:t xml:space="preserve">   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402F0D69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682246D0" w14:textId="77777777" w:rsidR="00435E2B" w:rsidRPr="0019459D" w:rsidRDefault="00435E2B" w:rsidP="00BF6622"/>
        </w:tc>
      </w:tr>
      <w:tr w:rsidR="00435E2B" w:rsidRPr="0019459D" w14:paraId="5F73CB75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31D86A6" w14:textId="77777777" w:rsidR="00435E2B" w:rsidRPr="0019459D" w:rsidRDefault="00435E2B" w:rsidP="00BF6622">
            <w:pPr>
              <w:pStyle w:val="posteinfo"/>
            </w:pPr>
            <w:r w:rsidRPr="0019459D">
              <w:t>N°</w:t>
            </w:r>
          </w:p>
        </w:tc>
        <w:tc>
          <w:tcPr>
            <w:tcW w:w="35" w:type="dxa"/>
            <w:gridSpan w:val="2"/>
          </w:tcPr>
          <w:p w14:paraId="2EC3806C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1D227B37" w14:textId="3A4ACFB3" w:rsidR="00435E2B" w:rsidRPr="0019459D" w:rsidRDefault="00BF6622" w:rsidP="00BF6622">
            <w:pPr>
              <w:tabs>
                <w:tab w:val="left" w:pos="6541"/>
                <w:tab w:val="right" w:pos="7575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 w:rsidR="008B485F" w:rsidRPr="0019459D">
              <w:rPr>
                <w:color w:val="auto"/>
              </w:rPr>
              <w:t>B11I15</w:t>
            </w:r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4EDDA780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 w:val="restart"/>
            <w:tcBorders>
              <w:left w:val="single" w:sz="6" w:space="0" w:color="FFFFFF"/>
            </w:tcBorders>
            <w:shd w:val="clear" w:color="auto" w:fill="auto"/>
          </w:tcPr>
          <w:p w14:paraId="286FAE05" w14:textId="77777777" w:rsidR="00435E2B" w:rsidRPr="0019459D" w:rsidRDefault="00435E2B" w:rsidP="00BF6622"/>
        </w:tc>
      </w:tr>
      <w:tr w:rsidR="00435E2B" w:rsidRPr="0019459D" w14:paraId="6FE51734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85138F1" w14:textId="77777777" w:rsidR="00435E2B" w:rsidRPr="0019459D" w:rsidRDefault="00435E2B" w:rsidP="00BF6622">
            <w:pPr>
              <w:pStyle w:val="posteinfo"/>
            </w:pPr>
            <w:r w:rsidRPr="0019459D">
              <w:t>TYPE</w:t>
            </w:r>
          </w:p>
        </w:tc>
        <w:tc>
          <w:tcPr>
            <w:tcW w:w="35" w:type="dxa"/>
            <w:gridSpan w:val="2"/>
          </w:tcPr>
          <w:p w14:paraId="5F0275E7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outset" w:sz="6" w:space="0" w:color="FFFFFF"/>
            </w:tcBorders>
            <w:shd w:val="clear" w:color="auto" w:fill="E6E6E6"/>
          </w:tcPr>
          <w:p w14:paraId="7C71FE99" w14:textId="77777777" w:rsidR="00435E2B" w:rsidRPr="0019459D" w:rsidRDefault="008B485F" w:rsidP="00BF6622">
            <w:pPr>
              <w:rPr>
                <w:color w:val="auto"/>
              </w:rPr>
            </w:pPr>
            <w:r w:rsidRPr="0019459D">
              <w:rPr>
                <w:color w:val="auto"/>
              </w:rPr>
              <w:t xml:space="preserve">Travail de </w:t>
            </w:r>
            <w:proofErr w:type="spellStart"/>
            <w:r w:rsidRPr="0019459D">
              <w:rPr>
                <w:color w:val="auto"/>
              </w:rPr>
              <w:t>bachelor</w:t>
            </w:r>
            <w:proofErr w:type="spellEnd"/>
          </w:p>
        </w:tc>
        <w:tc>
          <w:tcPr>
            <w:tcW w:w="528" w:type="dxa"/>
            <w:tcBorders>
              <w:right w:val="single" w:sz="6" w:space="0" w:color="FFFFFF"/>
            </w:tcBorders>
            <w:shd w:val="clear" w:color="auto" w:fill="E6E6E6"/>
          </w:tcPr>
          <w:p w14:paraId="3C413210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</w:tcBorders>
            <w:shd w:val="clear" w:color="auto" w:fill="auto"/>
          </w:tcPr>
          <w:p w14:paraId="2C2A5AAB" w14:textId="77777777" w:rsidR="00435E2B" w:rsidRPr="0019459D" w:rsidRDefault="00435E2B" w:rsidP="00BF6622"/>
        </w:tc>
      </w:tr>
      <w:tr w:rsidR="00435E2B" w:rsidRPr="0019459D" w14:paraId="04E72002" w14:textId="77777777">
        <w:trPr>
          <w:trHeight w:hRule="exact" w:val="284"/>
        </w:trPr>
        <w:tc>
          <w:tcPr>
            <w:tcW w:w="2247" w:type="dxa"/>
            <w:tcBorders>
              <w:top w:val="single" w:sz="4" w:space="0" w:color="808080"/>
              <w:bottom w:val="single" w:sz="36" w:space="0" w:color="808080"/>
            </w:tcBorders>
            <w:shd w:val="clear" w:color="auto" w:fill="auto"/>
            <w:vAlign w:val="center"/>
          </w:tcPr>
          <w:p w14:paraId="42B811DD" w14:textId="77777777" w:rsidR="00435E2B" w:rsidRPr="0019459D" w:rsidRDefault="00435E2B" w:rsidP="00BF6622">
            <w:pPr>
              <w:pStyle w:val="posteinfo"/>
            </w:pPr>
            <w:r w:rsidRPr="0019459D">
              <w:t>CONTACT</w:t>
            </w:r>
          </w:p>
        </w:tc>
        <w:tc>
          <w:tcPr>
            <w:tcW w:w="35" w:type="dxa"/>
            <w:gridSpan w:val="2"/>
            <w:tcBorders>
              <w:bottom w:val="single" w:sz="36" w:space="0" w:color="808080"/>
            </w:tcBorders>
          </w:tcPr>
          <w:p w14:paraId="2A921B63" w14:textId="77777777" w:rsidR="00435E2B" w:rsidRPr="0019459D" w:rsidRDefault="00435E2B" w:rsidP="00BF6622"/>
        </w:tc>
        <w:tc>
          <w:tcPr>
            <w:tcW w:w="7688" w:type="dxa"/>
            <w:gridSpan w:val="4"/>
            <w:tcBorders>
              <w:top w:val="outset" w:sz="6" w:space="0" w:color="FFFFFF"/>
              <w:bottom w:val="single" w:sz="36" w:space="0" w:color="808080"/>
            </w:tcBorders>
            <w:shd w:val="clear" w:color="auto" w:fill="E6E6E6"/>
          </w:tcPr>
          <w:p w14:paraId="42315F1C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528" w:type="dxa"/>
            <w:tcBorders>
              <w:bottom w:val="single" w:sz="36" w:space="0" w:color="808080"/>
              <w:right w:val="single" w:sz="6" w:space="0" w:color="FFFFFF"/>
            </w:tcBorders>
            <w:shd w:val="clear" w:color="auto" w:fill="E6E6E6"/>
          </w:tcPr>
          <w:p w14:paraId="7B1A8D36" w14:textId="77777777" w:rsidR="00435E2B" w:rsidRPr="0019459D" w:rsidRDefault="00435E2B" w:rsidP="00BF6622">
            <w:pPr>
              <w:rPr>
                <w:color w:val="auto"/>
              </w:rPr>
            </w:pPr>
          </w:p>
        </w:tc>
        <w:tc>
          <w:tcPr>
            <w:tcW w:w="277" w:type="dxa"/>
            <w:vMerge/>
            <w:tcBorders>
              <w:left w:val="single" w:sz="6" w:space="0" w:color="FFFFFF"/>
              <w:bottom w:val="single" w:sz="36" w:space="0" w:color="808080"/>
            </w:tcBorders>
            <w:shd w:val="clear" w:color="auto" w:fill="auto"/>
          </w:tcPr>
          <w:p w14:paraId="44A83ADE" w14:textId="77777777" w:rsidR="00435E2B" w:rsidRPr="0019459D" w:rsidRDefault="00435E2B" w:rsidP="00BF6622"/>
        </w:tc>
      </w:tr>
      <w:tr w:rsidR="00435E2B" w:rsidRPr="0019459D" w14:paraId="1C4A8632" w14:textId="77777777">
        <w:trPr>
          <w:cantSplit/>
          <w:trHeight w:hRule="exact" w:val="8789"/>
        </w:trPr>
        <w:tc>
          <w:tcPr>
            <w:tcW w:w="2247" w:type="dxa"/>
            <w:tcBorders>
              <w:top w:val="single" w:sz="36" w:space="0" w:color="808080"/>
              <w:right w:val="dotted" w:sz="4" w:space="0" w:color="auto"/>
            </w:tcBorders>
            <w:vAlign w:val="bottom"/>
          </w:tcPr>
          <w:p w14:paraId="31C39989" w14:textId="77777777" w:rsidR="00435E2B" w:rsidRPr="0019459D" w:rsidRDefault="00AC2422" w:rsidP="00BF6622">
            <w:r>
              <w:rPr>
                <w:noProof/>
                <w:lang w:val="en-US" w:eastAsia="en-US"/>
              </w:rPr>
              <w:drawing>
                <wp:inline distT="0" distB="0" distL="0" distR="0" wp14:anchorId="44370B8C" wp14:editId="0EC2C8C3">
                  <wp:extent cx="1332865" cy="4182745"/>
                  <wp:effectExtent l="0" t="0" r="0" b="8255"/>
                  <wp:docPr id="3" name="Picture 3" descr="fondtec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fondtec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alphaModFix amt="5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418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gridSpan w:val="2"/>
            <w:tcBorders>
              <w:top w:val="single" w:sz="36" w:space="0" w:color="808080"/>
              <w:left w:val="dotted" w:sz="4" w:space="0" w:color="auto"/>
            </w:tcBorders>
          </w:tcPr>
          <w:p w14:paraId="37E5E813" w14:textId="77777777" w:rsidR="00435E2B" w:rsidRPr="0019459D" w:rsidRDefault="00435E2B" w:rsidP="00BF6622"/>
        </w:tc>
        <w:tc>
          <w:tcPr>
            <w:tcW w:w="8493" w:type="dxa"/>
            <w:gridSpan w:val="6"/>
            <w:tcBorders>
              <w:top w:val="single" w:sz="36" w:space="0" w:color="808080"/>
            </w:tcBorders>
          </w:tcPr>
          <w:p w14:paraId="0A04E970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797C1A91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Le projet vise à mettre en place une solution d'intégration du système d'information de l’ESIB (</w:t>
            </w:r>
            <w:proofErr w:type="spellStart"/>
            <w:r w:rsidRPr="0019459D">
              <w:rPr>
                <w:rFonts w:ascii="Verdana" w:hAnsi="Verdana"/>
                <w:sz w:val="20"/>
              </w:rPr>
              <w:t>Ecole</w:t>
            </w:r>
            <w:proofErr w:type="spellEnd"/>
            <w:r w:rsidRPr="0019459D">
              <w:rPr>
                <w:rFonts w:ascii="Verdana" w:hAnsi="Verdana"/>
                <w:sz w:val="20"/>
              </w:rPr>
              <w:t xml:space="preserve"> Supérieure des Ingénieurs de Beyrouth – Saint Joseph - Liban) permettant aux étudiants ainsi qu’aux professeurs de l’université de pouvoir accéder à l’information (programme des cours, menus des cafétérias, les notes des examens, etc.) de manière personnalisée et à tout moment.</w:t>
            </w:r>
          </w:p>
          <w:p w14:paraId="29142550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04E832A0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La solution do</w:t>
            </w:r>
            <w:bookmarkStart w:id="0" w:name="_GoBack"/>
            <w:bookmarkEnd w:id="0"/>
            <w:r w:rsidRPr="0019459D">
              <w:rPr>
                <w:rFonts w:ascii="Verdana" w:hAnsi="Verdana"/>
                <w:sz w:val="20"/>
              </w:rPr>
              <w:t>it être basée sur une approche intégrant l’utilisation de l’iPhone et l’</w:t>
            </w:r>
            <w:proofErr w:type="spellStart"/>
            <w:r w:rsidRPr="0019459D">
              <w:rPr>
                <w:rFonts w:ascii="Verdana" w:hAnsi="Verdana"/>
                <w:sz w:val="20"/>
              </w:rPr>
              <w:t>iPad</w:t>
            </w:r>
            <w:proofErr w:type="spellEnd"/>
            <w:r w:rsidRPr="0019459D">
              <w:rPr>
                <w:rFonts w:ascii="Verdana" w:hAnsi="Verdana"/>
                <w:sz w:val="20"/>
              </w:rPr>
              <w:t xml:space="preserve">. L’application doit être compatible avec les deux appareils. </w:t>
            </w:r>
          </w:p>
          <w:p w14:paraId="5AEADF51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7F86134B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 xml:space="preserve">Plusieurs étapes sont nécessaires pour la réalisation de ce projet : </w:t>
            </w:r>
          </w:p>
          <w:p w14:paraId="559F2186" w14:textId="77777777" w:rsidR="008B485F" w:rsidRPr="0019459D" w:rsidRDefault="008B485F" w:rsidP="008B485F">
            <w:pPr>
              <w:pStyle w:val="textenormal"/>
              <w:spacing w:before="0" w:line="240" w:lineRule="auto"/>
              <w:ind w:left="130"/>
              <w:rPr>
                <w:rFonts w:ascii="Verdana" w:hAnsi="Verdana"/>
                <w:sz w:val="20"/>
              </w:rPr>
            </w:pPr>
          </w:p>
          <w:p w14:paraId="54D6067E" w14:textId="77777777" w:rsidR="008B485F" w:rsidRPr="0019459D" w:rsidRDefault="008B485F" w:rsidP="008B485F">
            <w:pPr>
              <w:pStyle w:val="textenormal"/>
              <w:numPr>
                <w:ilvl w:val="0"/>
                <w:numId w:val="1"/>
              </w:numPr>
              <w:tabs>
                <w:tab w:val="clear" w:pos="4536"/>
                <w:tab w:val="center" w:pos="837"/>
              </w:tabs>
              <w:spacing w:before="0" w:line="240" w:lineRule="auto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une phase d’analyse concernant les approches d’intégration du système d’information (accès aux données, politiques d’accès, login, etc.)</w:t>
            </w:r>
          </w:p>
          <w:p w14:paraId="31C3F06F" w14:textId="77777777" w:rsidR="008B485F" w:rsidRPr="0019459D" w:rsidRDefault="008B485F" w:rsidP="008B485F">
            <w:pPr>
              <w:pStyle w:val="textenormal"/>
              <w:numPr>
                <w:ilvl w:val="0"/>
                <w:numId w:val="1"/>
              </w:numPr>
              <w:tabs>
                <w:tab w:val="clear" w:pos="4536"/>
                <w:tab w:val="center" w:pos="837"/>
              </w:tabs>
              <w:spacing w:before="0" w:line="240" w:lineRule="auto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 xml:space="preserve">une phase de spécification et de conception qui tienne compte particulièrement des aspects liés à l’ergonomie et le design graphique </w:t>
            </w:r>
          </w:p>
          <w:p w14:paraId="44EB91F0" w14:textId="77777777" w:rsidR="00F14C74" w:rsidRPr="0019459D" w:rsidRDefault="008B485F" w:rsidP="008B485F">
            <w:pPr>
              <w:pStyle w:val="textenormal"/>
              <w:numPr>
                <w:ilvl w:val="0"/>
                <w:numId w:val="1"/>
              </w:numPr>
              <w:tabs>
                <w:tab w:val="clear" w:pos="4536"/>
                <w:tab w:val="center" w:pos="837"/>
              </w:tabs>
              <w:spacing w:before="0" w:line="240" w:lineRule="auto"/>
              <w:rPr>
                <w:rFonts w:ascii="Verdana" w:hAnsi="Verdana"/>
                <w:sz w:val="20"/>
              </w:rPr>
            </w:pPr>
            <w:r w:rsidRPr="0019459D">
              <w:rPr>
                <w:rFonts w:ascii="Verdana" w:hAnsi="Verdana"/>
                <w:sz w:val="20"/>
              </w:rPr>
              <w:t>une phase de développement et de test et plus spécifiquement des tests de compatibilité graphique entre l'</w:t>
            </w:r>
            <w:proofErr w:type="spellStart"/>
            <w:r w:rsidRPr="0019459D">
              <w:rPr>
                <w:rFonts w:ascii="Verdana" w:hAnsi="Verdana"/>
                <w:sz w:val="20"/>
              </w:rPr>
              <w:t>iPad</w:t>
            </w:r>
            <w:proofErr w:type="spellEnd"/>
            <w:r w:rsidRPr="0019459D">
              <w:rPr>
                <w:rFonts w:ascii="Verdana" w:hAnsi="Verdana"/>
                <w:sz w:val="20"/>
              </w:rPr>
              <w:t xml:space="preserve"> et l'iPhone.</w:t>
            </w:r>
          </w:p>
        </w:tc>
      </w:tr>
      <w:tr w:rsidR="00435E2B" w:rsidRPr="0019459D" w14:paraId="7190783E" w14:textId="77777777">
        <w:trPr>
          <w:trHeight w:hRule="exact" w:val="1134"/>
        </w:trPr>
        <w:tc>
          <w:tcPr>
            <w:tcW w:w="2276" w:type="dxa"/>
            <w:gridSpan w:val="2"/>
            <w:tcBorders>
              <w:top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14:paraId="720AF61E" w14:textId="77777777" w:rsidR="00435E2B" w:rsidRPr="0019459D" w:rsidRDefault="00435E2B" w:rsidP="00BF6622">
            <w:pPr>
              <w:jc w:val="left"/>
              <w:rPr>
                <w:color w:val="FFFFFF"/>
              </w:rPr>
            </w:pPr>
          </w:p>
        </w:tc>
        <w:tc>
          <w:tcPr>
            <w:tcW w:w="6088" w:type="dxa"/>
            <w:gridSpan w:val="3"/>
            <w:tcBorders>
              <w:top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14:paraId="2990C174" w14:textId="77777777" w:rsidR="00435E2B" w:rsidRPr="0019459D" w:rsidRDefault="00AC2422" w:rsidP="00BF6622">
            <w:pPr>
              <w:jc w:val="left"/>
              <w:rPr>
                <w:color w:va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19C9E94" wp14:editId="507C8761">
                  <wp:extent cx="1177290" cy="437515"/>
                  <wp:effectExtent l="0" t="0" r="0" b="0"/>
                  <wp:docPr id="5" name="Picture 5" descr="LOGO 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H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bottom"/>
          </w:tcPr>
          <w:p w14:paraId="315A4FFD" w14:textId="77777777" w:rsidR="00435E2B" w:rsidRPr="0019459D" w:rsidRDefault="00435E2B" w:rsidP="00BF6622"/>
        </w:tc>
        <w:tc>
          <w:tcPr>
            <w:tcW w:w="803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bottom"/>
          </w:tcPr>
          <w:p w14:paraId="70BB765F" w14:textId="77777777" w:rsidR="00435E2B" w:rsidRPr="0019459D" w:rsidRDefault="00AC2422" w:rsidP="00BF6622">
            <w:r>
              <w:rPr>
                <w:noProof/>
                <w:lang w:val="en-US" w:eastAsia="en-US"/>
              </w:rPr>
              <w:drawing>
                <wp:inline distT="0" distB="0" distL="0" distR="0" wp14:anchorId="5462787E" wp14:editId="60B554F6">
                  <wp:extent cx="360045" cy="720090"/>
                  <wp:effectExtent l="0" t="0" r="0" b="0"/>
                  <wp:docPr id="6" name="Picture 6" descr="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  <w:gridSpan w:val="2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bottom"/>
          </w:tcPr>
          <w:p w14:paraId="62B91611" w14:textId="77777777" w:rsidR="00435E2B" w:rsidRPr="0019459D" w:rsidRDefault="00AC2422" w:rsidP="00BF6622">
            <w:r>
              <w:rPr>
                <w:noProof/>
                <w:lang w:val="en-US" w:eastAsia="en-US"/>
              </w:rPr>
              <w:drawing>
                <wp:inline distT="0" distB="0" distL="0" distR="0" wp14:anchorId="27893D62" wp14:editId="57048E2D">
                  <wp:extent cx="360045" cy="720090"/>
                  <wp:effectExtent l="0" t="0" r="0" b="0"/>
                  <wp:docPr id="7" name="Picture 7" descr="vign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gnet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2B" w:rsidRPr="0019459D" w14:paraId="640E0D85" w14:textId="77777777">
        <w:trPr>
          <w:trHeight w:val="99"/>
        </w:trPr>
        <w:tc>
          <w:tcPr>
            <w:tcW w:w="8364" w:type="dxa"/>
            <w:gridSpan w:val="5"/>
            <w:tcBorders>
              <w:bottom w:val="single" w:sz="6" w:space="0" w:color="808080"/>
            </w:tcBorders>
            <w:shd w:val="clear" w:color="auto" w:fill="C6BBAA"/>
          </w:tcPr>
          <w:p w14:paraId="4E61DC35" w14:textId="77777777" w:rsidR="00435E2B" w:rsidRPr="0019459D" w:rsidRDefault="00012E59" w:rsidP="00BF6622">
            <w:pPr>
              <w:pStyle w:val="pieddepage"/>
            </w:pPr>
            <w:r w:rsidRPr="0019459D">
              <w:t xml:space="preserve">EIA-FR | Bd de </w:t>
            </w:r>
            <w:proofErr w:type="spellStart"/>
            <w:r w:rsidRPr="0019459D">
              <w:t>Pérolles</w:t>
            </w:r>
            <w:proofErr w:type="spellEnd"/>
            <w:r w:rsidRPr="0019459D">
              <w:t xml:space="preserve"> 80 | CH</w:t>
            </w:r>
            <w:r w:rsidR="00435E2B" w:rsidRPr="0019459D">
              <w:t>-1705 Fribourg | t. +41 26 429 66 11| www.eia-fr.ch</w:t>
            </w:r>
          </w:p>
        </w:tc>
        <w:tc>
          <w:tcPr>
            <w:tcW w:w="803" w:type="dxa"/>
            <w:tcBorders>
              <w:bottom w:val="single" w:sz="6" w:space="0" w:color="808080"/>
              <w:right w:val="single" w:sz="6" w:space="0" w:color="C0C0C0"/>
            </w:tcBorders>
            <w:shd w:val="clear" w:color="auto" w:fill="C1BBAD"/>
          </w:tcPr>
          <w:p w14:paraId="1B49B67F" w14:textId="77777777" w:rsidR="00435E2B" w:rsidRPr="0019459D" w:rsidRDefault="00435E2B" w:rsidP="00435E2B">
            <w:pPr>
              <w:jc w:val="left"/>
            </w:pPr>
          </w:p>
        </w:tc>
        <w:tc>
          <w:tcPr>
            <w:tcW w:w="803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C0C0C0"/>
            </w:tcBorders>
            <w:shd w:val="clear" w:color="auto" w:fill="78002F"/>
          </w:tcPr>
          <w:p w14:paraId="75EAE66C" w14:textId="77777777" w:rsidR="00435E2B" w:rsidRPr="0019459D" w:rsidRDefault="00435E2B" w:rsidP="00435E2B">
            <w:pPr>
              <w:jc w:val="left"/>
            </w:pPr>
          </w:p>
        </w:tc>
        <w:tc>
          <w:tcPr>
            <w:tcW w:w="805" w:type="dxa"/>
            <w:gridSpan w:val="2"/>
            <w:tcBorders>
              <w:top w:val="single" w:sz="6" w:space="0" w:color="808080"/>
              <w:left w:val="single" w:sz="6" w:space="0" w:color="C0C0C0"/>
              <w:bottom w:val="single" w:sz="6" w:space="0" w:color="808080"/>
            </w:tcBorders>
            <w:shd w:val="clear" w:color="auto" w:fill="78002F"/>
          </w:tcPr>
          <w:p w14:paraId="4F96B797" w14:textId="77777777" w:rsidR="00435E2B" w:rsidRPr="0019459D" w:rsidRDefault="00435E2B" w:rsidP="00435E2B">
            <w:pPr>
              <w:jc w:val="left"/>
            </w:pPr>
          </w:p>
        </w:tc>
      </w:tr>
    </w:tbl>
    <w:p w14:paraId="0A299637" w14:textId="77777777" w:rsidR="00435E2B" w:rsidRPr="0019459D" w:rsidRDefault="00435E2B" w:rsidP="00BF6622"/>
    <w:p w14:paraId="787468DC" w14:textId="77777777" w:rsidR="00435E2B" w:rsidRPr="0019459D" w:rsidRDefault="00435E2B" w:rsidP="00BF6622">
      <w:pPr>
        <w:pStyle w:val="textenormal"/>
        <w:suppressAutoHyphens/>
        <w:sectPr w:rsidR="00435E2B" w:rsidRPr="0019459D">
          <w:headerReference w:type="default" r:id="rId19"/>
          <w:footerReference w:type="default" r:id="rId20"/>
          <w:pgSz w:w="11899" w:h="16839"/>
          <w:pgMar w:top="851" w:right="567" w:bottom="567" w:left="567" w:header="0" w:footer="0" w:gutter="0"/>
          <w:cols w:space="708"/>
        </w:sectPr>
      </w:pPr>
    </w:p>
    <w:p w14:paraId="24E7B88F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sectPr w:rsidR="00435E2B" w:rsidRPr="0019459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899" w:h="16839"/>
          <w:pgMar w:top="851" w:right="567" w:bottom="567" w:left="567" w:header="0" w:footer="0" w:gutter="0"/>
          <w:cols w:num="2" w:space="709"/>
        </w:sectPr>
      </w:pPr>
    </w:p>
    <w:p w14:paraId="68A00A82" w14:textId="77777777" w:rsidR="00435E2B" w:rsidRPr="0019459D" w:rsidRDefault="00435E2B" w:rsidP="00435E2B">
      <w:pPr>
        <w:ind w:left="0" w:right="0"/>
        <w:rPr>
          <w:color w:val="auto"/>
          <w:sz w:val="20"/>
          <w:szCs w:val="20"/>
          <w:lang w:bidi="x-none"/>
        </w:rPr>
      </w:pPr>
      <w:r w:rsidRPr="0019459D">
        <w:rPr>
          <w:sz w:val="20"/>
          <w:szCs w:val="20"/>
        </w:rPr>
        <w:lastRenderedPageBreak/>
        <w:fldChar w:fldCharType="begin"/>
      </w:r>
      <w:r w:rsidRPr="0019459D">
        <w:rPr>
          <w:sz w:val="20"/>
          <w:szCs w:val="20"/>
        </w:rPr>
        <w:instrText xml:space="preserve"> INCLUDETEXT "Macintosh HD:Users:bruno:Desktop:resume_def:resume_def02.doc" </w:instrText>
      </w:r>
      <w:r w:rsidR="00FB1745" w:rsidRPr="0019459D">
        <w:rPr>
          <w:sz w:val="20"/>
          <w:szCs w:val="20"/>
        </w:rPr>
        <w:instrText xml:space="preserve"> \* MERGEFORMAT </w:instrText>
      </w:r>
      <w:r w:rsidRPr="0019459D">
        <w:rPr>
          <w:sz w:val="20"/>
          <w:szCs w:val="20"/>
        </w:rPr>
        <w:fldChar w:fldCharType="separate"/>
      </w:r>
    </w:p>
    <w:tbl>
      <w:tblPr>
        <w:tblW w:w="10773" w:type="dxa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767"/>
        <w:gridCol w:w="6"/>
      </w:tblGrid>
      <w:tr w:rsidR="00435E2B" w:rsidRPr="0019459D" w14:paraId="069E2B88" w14:textId="77777777">
        <w:trPr>
          <w:gridAfter w:val="1"/>
          <w:wAfter w:w="6" w:type="dxa"/>
          <w:cantSplit/>
          <w:trHeight w:hRule="exact" w:val="284"/>
        </w:trPr>
        <w:tc>
          <w:tcPr>
            <w:tcW w:w="10767" w:type="dxa"/>
            <w:shd w:val="clear" w:color="auto" w:fill="auto"/>
            <w:vAlign w:val="bottom"/>
          </w:tcPr>
          <w:p w14:paraId="5EBFFEC8" w14:textId="77777777" w:rsidR="00435E2B" w:rsidRPr="0019459D" w:rsidRDefault="00854F44" w:rsidP="00854F44">
            <w:pPr>
              <w:pStyle w:val="date"/>
            </w:pPr>
            <w:r w:rsidRPr="0019459D">
              <w:t xml:space="preserve">RÉSUMÉ TRAVAIL DE BACHELOR | FRIBOURG | </w:t>
            </w:r>
            <w:r w:rsidR="003A4C34" w:rsidRPr="0019459D">
              <w:t>JUILLET 11</w:t>
            </w:r>
          </w:p>
        </w:tc>
      </w:tr>
      <w:tr w:rsidR="00435E2B" w:rsidRPr="0019459D" w14:paraId="6BA99BD1" w14:textId="77777777">
        <w:trPr>
          <w:cantSplit/>
          <w:trHeight w:val="284"/>
        </w:trPr>
        <w:tc>
          <w:tcPr>
            <w:tcW w:w="10773" w:type="dxa"/>
            <w:gridSpan w:val="2"/>
            <w:tcBorders>
              <w:top w:val="single" w:sz="12" w:space="0" w:color="808080"/>
              <w:bottom w:val="nil"/>
            </w:tcBorders>
            <w:shd w:val="clear" w:color="auto" w:fill="C6BBAA"/>
            <w:vAlign w:val="center"/>
          </w:tcPr>
          <w:p w14:paraId="7CF8B0F5" w14:textId="77777777" w:rsidR="00435E2B" w:rsidRPr="0019459D" w:rsidRDefault="00012E59" w:rsidP="00BF6622">
            <w:pPr>
              <w:ind w:right="284"/>
              <w:rPr>
                <w:color w:val="FFFFFF"/>
                <w:szCs w:val="16"/>
              </w:rPr>
            </w:pPr>
            <w:r w:rsidRPr="0019459D">
              <w:rPr>
                <w:color w:val="FFFFFF"/>
                <w:szCs w:val="16"/>
              </w:rPr>
              <w:t>INSTITUT</w:t>
            </w:r>
            <w:r w:rsidR="00435E2B" w:rsidRPr="0019459D">
              <w:rPr>
                <w:color w:val="FFFFFF"/>
                <w:szCs w:val="16"/>
              </w:rPr>
              <w:t xml:space="preserve"> DES TECHNOLO</w:t>
            </w:r>
            <w:r w:rsidR="00691D72" w:rsidRPr="0019459D">
              <w:rPr>
                <w:color w:val="FFFFFF"/>
                <w:szCs w:val="16"/>
              </w:rPr>
              <w:t xml:space="preserve">GIES DE L'INFORMATION ET DE LA </w:t>
            </w:r>
            <w:r w:rsidR="00435E2B" w:rsidRPr="0019459D">
              <w:rPr>
                <w:color w:val="FFFFFF"/>
                <w:szCs w:val="16"/>
              </w:rPr>
              <w:t xml:space="preserve">COMMUNICATION </w:t>
            </w:r>
          </w:p>
        </w:tc>
      </w:tr>
      <w:tr w:rsidR="00435E2B" w:rsidRPr="0019459D" w14:paraId="6E39F70D" w14:textId="77777777">
        <w:trPr>
          <w:cantSplit/>
          <w:trHeight w:hRule="exact" w:val="284"/>
        </w:trPr>
        <w:tc>
          <w:tcPr>
            <w:tcW w:w="10773" w:type="dxa"/>
            <w:gridSpan w:val="2"/>
            <w:tcBorders>
              <w:top w:val="single" w:sz="6" w:space="0" w:color="808080"/>
              <w:bottom w:val="single" w:sz="6" w:space="0" w:color="808080"/>
            </w:tcBorders>
            <w:shd w:val="clear" w:color="auto" w:fill="005F93"/>
            <w:vAlign w:val="center"/>
          </w:tcPr>
          <w:p w14:paraId="64CB81A8" w14:textId="77777777" w:rsidR="00435E2B" w:rsidRPr="0019459D" w:rsidRDefault="00435E2B" w:rsidP="008B485F">
            <w:pPr>
              <w:pStyle w:val="filiere"/>
              <w:rPr>
                <w:szCs w:val="16"/>
              </w:rPr>
            </w:pPr>
            <w:r w:rsidRPr="0019459D">
              <w:rPr>
                <w:szCs w:val="16"/>
              </w:rPr>
              <w:t>FILIÈRE: INFORMATIQUE</w:t>
            </w:r>
            <w:r w:rsidR="00F006F7" w:rsidRPr="0019459D">
              <w:rPr>
                <w:szCs w:val="16"/>
              </w:rPr>
              <w:t xml:space="preserve"> </w:t>
            </w:r>
          </w:p>
        </w:tc>
      </w:tr>
      <w:tr w:rsidR="00435E2B" w:rsidRPr="0019459D" w14:paraId="434EFE20" w14:textId="77777777">
        <w:trPr>
          <w:gridAfter w:val="1"/>
          <w:wAfter w:w="6" w:type="dxa"/>
          <w:cantSplit/>
          <w:trHeight w:hRule="exact" w:val="284"/>
        </w:trPr>
        <w:tc>
          <w:tcPr>
            <w:tcW w:w="10767" w:type="dxa"/>
            <w:shd w:val="clear" w:color="auto" w:fill="auto"/>
          </w:tcPr>
          <w:p w14:paraId="40C79294" w14:textId="77777777" w:rsidR="00435E2B" w:rsidRPr="0019459D" w:rsidRDefault="00435E2B" w:rsidP="00BF6622">
            <w:pPr>
              <w:pStyle w:val="filiere"/>
              <w:rPr>
                <w:sz w:val="20"/>
                <w:szCs w:val="20"/>
              </w:rPr>
            </w:pPr>
          </w:p>
        </w:tc>
      </w:tr>
    </w:tbl>
    <w:p w14:paraId="4877DA9B" w14:textId="77777777" w:rsidR="00435E2B" w:rsidRPr="0019459D" w:rsidRDefault="00435E2B" w:rsidP="00435E2B">
      <w:pPr>
        <w:pStyle w:val="textenormal"/>
        <w:spacing w:before="0" w:line="240" w:lineRule="auto"/>
        <w:rPr>
          <w:rFonts w:ascii="Verdana" w:hAnsi="Verdana"/>
          <w:sz w:val="20"/>
          <w:szCs w:val="20"/>
        </w:rPr>
        <w:sectPr w:rsidR="00435E2B" w:rsidRPr="0019459D">
          <w:headerReference w:type="default" r:id="rId27"/>
          <w:footerReference w:type="default" r:id="rId28"/>
          <w:pgSz w:w="11899" w:h="16839"/>
          <w:pgMar w:top="851" w:right="567" w:bottom="567" w:left="567" w:header="0" w:footer="547" w:gutter="0"/>
          <w:cols w:space="708"/>
        </w:sectPr>
      </w:pPr>
    </w:p>
    <w:p w14:paraId="390A4300" w14:textId="77777777" w:rsidR="0019459D" w:rsidRPr="00153C56" w:rsidRDefault="0019459D" w:rsidP="00153C56">
      <w:pPr>
        <w:pStyle w:val="textenormal"/>
        <w:suppressAutoHyphens/>
        <w:spacing w:before="0" w:line="240" w:lineRule="auto"/>
        <w:ind w:left="0" w:right="0"/>
        <w:outlineLvl w:val="0"/>
        <w:rPr>
          <w:rFonts w:ascii="Verdana" w:hAnsi="Verdana"/>
          <w:b/>
          <w:sz w:val="20"/>
          <w:szCs w:val="20"/>
        </w:rPr>
      </w:pPr>
      <w:r w:rsidRPr="00153C56">
        <w:rPr>
          <w:rFonts w:ascii="Verdana" w:hAnsi="Verdana"/>
          <w:b/>
          <w:sz w:val="20"/>
          <w:szCs w:val="20"/>
        </w:rPr>
        <w:t>Introduction</w:t>
      </w:r>
    </w:p>
    <w:p w14:paraId="59B936E8" w14:textId="77777777" w:rsidR="0019459D" w:rsidRDefault="0019459D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cs="Verdana"/>
          <w:b/>
          <w:bCs/>
          <w:color w:val="FFFFFF"/>
          <w:sz w:val="19"/>
          <w:szCs w:val="19"/>
          <w:lang w:eastAsia="en-US"/>
        </w:rPr>
        <w:tab/>
      </w:r>
      <w:r w:rsidRPr="0019459D">
        <w:rPr>
          <w:rFonts w:ascii="Verdana" w:hAnsi="Verdana"/>
          <w:sz w:val="20"/>
          <w:szCs w:val="20"/>
        </w:rPr>
        <w:t>Le potentiel des nouveaux appareils mobiles comme l’iPhone et l’</w:t>
      </w:r>
      <w:proofErr w:type="spellStart"/>
      <w:r w:rsidRPr="0019459D">
        <w:rPr>
          <w:rFonts w:ascii="Verdana" w:hAnsi="Verdana"/>
          <w:sz w:val="20"/>
          <w:szCs w:val="20"/>
        </w:rPr>
        <w:t>iPad</w:t>
      </w:r>
      <w:proofErr w:type="spellEnd"/>
      <w:r w:rsidRPr="0019459D">
        <w:rPr>
          <w:rFonts w:ascii="Verdana" w:hAnsi="Verdana"/>
          <w:sz w:val="20"/>
          <w:szCs w:val="20"/>
        </w:rPr>
        <w:t xml:space="preserve"> est  énorme et il n’est jusqu'à présent pas exploité pour accéder au système d'information de </w:t>
      </w:r>
      <w:proofErr w:type="gramStart"/>
      <w:r w:rsidRPr="0019459D">
        <w:rPr>
          <w:rFonts w:ascii="Verdana" w:hAnsi="Verdana"/>
          <w:sz w:val="20"/>
          <w:szCs w:val="20"/>
        </w:rPr>
        <w:t>l'ESIB</w:t>
      </w:r>
      <w:r w:rsidRPr="0019459D">
        <w:rPr>
          <w:rFonts w:ascii="Verdana" w:hAnsi="Verdana"/>
          <w:sz w:val="20"/>
        </w:rPr>
        <w:t>(</w:t>
      </w:r>
      <w:proofErr w:type="spellStart"/>
      <w:proofErr w:type="gramEnd"/>
      <w:r w:rsidRPr="0019459D">
        <w:rPr>
          <w:rFonts w:ascii="Verdana" w:hAnsi="Verdana"/>
          <w:sz w:val="20"/>
        </w:rPr>
        <w:t>Ecole</w:t>
      </w:r>
      <w:proofErr w:type="spellEnd"/>
      <w:r w:rsidRPr="0019459D">
        <w:rPr>
          <w:rFonts w:ascii="Verdana" w:hAnsi="Verdana"/>
          <w:sz w:val="20"/>
        </w:rPr>
        <w:t xml:space="preserve"> Supérieure des Ingénieurs de Beyrouth – Saint Joseph - Liban)</w:t>
      </w:r>
      <w:r w:rsidRPr="0019459D">
        <w:rPr>
          <w:rFonts w:ascii="Verdana" w:hAnsi="Verdana"/>
          <w:sz w:val="20"/>
          <w:szCs w:val="20"/>
        </w:rPr>
        <w:t>. A l'aide de ce projet, nous allons exploiter aux mieux les nouvelles technologies et permettre aux utilisateurs du campus de consulter simplement et rapidement</w:t>
      </w:r>
      <w:r>
        <w:rPr>
          <w:rFonts w:ascii="Verdana" w:hAnsi="Verdana"/>
          <w:sz w:val="20"/>
          <w:szCs w:val="20"/>
        </w:rPr>
        <w:t xml:space="preserve"> des informations telles que la carte du campus, le nouvelles du campus , l'horaire des étudiants ainsi que l'annuaire du campus.</w:t>
      </w:r>
    </w:p>
    <w:p w14:paraId="317C4F4E" w14:textId="77777777" w:rsidR="0019459D" w:rsidRDefault="00AC2422" w:rsidP="0019459D">
      <w:pPr>
        <w:pStyle w:val="textenormal"/>
        <w:keepNext/>
        <w:suppressAutoHyphens/>
        <w:spacing w:before="0" w:line="240" w:lineRule="auto"/>
        <w:ind w:left="0" w:right="0"/>
      </w:pPr>
      <w:r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64CF2950" wp14:editId="7A70E183">
            <wp:extent cx="3190875" cy="30156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21D4" w14:textId="77777777" w:rsidR="0019459D" w:rsidRPr="0019459D" w:rsidRDefault="0019459D" w:rsidP="0019459D">
      <w:pPr>
        <w:pStyle w:val="Caption"/>
        <w:jc w:val="both"/>
        <w:rPr>
          <w:color w:val="17365D" w:themeColor="text2" w:themeShade="BF"/>
          <w:sz w:val="18"/>
        </w:rPr>
      </w:pPr>
      <w:r w:rsidRPr="0019459D">
        <w:rPr>
          <w:color w:val="17365D" w:themeColor="text2" w:themeShade="BF"/>
          <w:sz w:val="18"/>
        </w:rPr>
        <w:t xml:space="preserve">Figure </w:t>
      </w:r>
      <w:r w:rsidRPr="0019459D">
        <w:rPr>
          <w:color w:val="17365D" w:themeColor="text2" w:themeShade="BF"/>
          <w:sz w:val="18"/>
        </w:rPr>
        <w:fldChar w:fldCharType="begin"/>
      </w:r>
      <w:r w:rsidRPr="0019459D">
        <w:rPr>
          <w:color w:val="17365D" w:themeColor="text2" w:themeShade="BF"/>
          <w:sz w:val="18"/>
        </w:rPr>
        <w:instrText xml:space="preserve"> SEQ Figure \* ARABIC </w:instrText>
      </w:r>
      <w:r w:rsidRPr="0019459D">
        <w:rPr>
          <w:color w:val="17365D" w:themeColor="text2" w:themeShade="BF"/>
          <w:sz w:val="18"/>
        </w:rPr>
        <w:fldChar w:fldCharType="separate"/>
      </w:r>
      <w:r w:rsidRPr="0019459D">
        <w:rPr>
          <w:noProof/>
          <w:color w:val="17365D" w:themeColor="text2" w:themeShade="BF"/>
          <w:sz w:val="18"/>
        </w:rPr>
        <w:t>1</w:t>
      </w:r>
      <w:r w:rsidRPr="0019459D">
        <w:rPr>
          <w:color w:val="17365D" w:themeColor="text2" w:themeShade="BF"/>
          <w:sz w:val="18"/>
        </w:rPr>
        <w:fldChar w:fldCharType="end"/>
      </w:r>
      <w:r w:rsidRPr="0019459D">
        <w:rPr>
          <w:color w:val="17365D" w:themeColor="text2" w:themeShade="BF"/>
          <w:sz w:val="18"/>
        </w:rPr>
        <w:t xml:space="preserve"> Aperçu des fonctionnalités du projet.</w:t>
      </w:r>
    </w:p>
    <w:p w14:paraId="254D883A" w14:textId="77777777" w:rsidR="0019459D" w:rsidRPr="0019459D" w:rsidRDefault="0019459D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2A6FD41E" w14:textId="77777777" w:rsidR="00435E2B" w:rsidRPr="0019459D" w:rsidRDefault="0019459D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 </w:t>
      </w:r>
    </w:p>
    <w:p w14:paraId="1F293B79" w14:textId="77777777" w:rsidR="00435E2B" w:rsidRPr="0019459D" w:rsidRDefault="00FB1745" w:rsidP="0019459D">
      <w:pPr>
        <w:pStyle w:val="textenormal"/>
        <w:suppressAutoHyphens/>
        <w:spacing w:before="0" w:line="240" w:lineRule="auto"/>
        <w:ind w:left="0" w:right="0"/>
        <w:outlineLvl w:val="0"/>
        <w:rPr>
          <w:rFonts w:ascii="Verdana" w:hAnsi="Verdana"/>
          <w:b/>
          <w:sz w:val="20"/>
          <w:szCs w:val="20"/>
        </w:rPr>
      </w:pPr>
      <w:r w:rsidRPr="0019459D">
        <w:rPr>
          <w:rFonts w:ascii="Verdana" w:hAnsi="Verdana"/>
          <w:b/>
          <w:sz w:val="20"/>
          <w:szCs w:val="20"/>
        </w:rPr>
        <w:t>Sous-titre</w:t>
      </w:r>
    </w:p>
    <w:p w14:paraId="0BDB49C2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ac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non diam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hendrerit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Lorem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consectetuer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Sed non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. Suspendisse </w:t>
      </w:r>
      <w:proofErr w:type="spellStart"/>
      <w:r w:rsidRPr="0019459D">
        <w:rPr>
          <w:rFonts w:ascii="Verdana" w:hAnsi="Verdana"/>
          <w:sz w:val="20"/>
          <w:szCs w:val="20"/>
        </w:rPr>
        <w:t>lectus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tortor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dignissim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nec, </w:t>
      </w:r>
      <w:proofErr w:type="spellStart"/>
      <w:r w:rsidRPr="0019459D">
        <w:rPr>
          <w:rFonts w:ascii="Verdana" w:hAnsi="Verdana"/>
          <w:sz w:val="20"/>
          <w:szCs w:val="20"/>
        </w:rPr>
        <w:t>ultricies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elementum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ligula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varius</w:t>
      </w:r>
      <w:proofErr w:type="spellEnd"/>
      <w:r w:rsidRPr="0019459D">
        <w:rPr>
          <w:rFonts w:ascii="Verdana" w:hAnsi="Verdana"/>
          <w:sz w:val="20"/>
          <w:szCs w:val="20"/>
        </w:rPr>
        <w:t xml:space="preserve"> a, semper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euismod</w:t>
      </w:r>
      <w:proofErr w:type="spellEnd"/>
      <w:r w:rsidRPr="0019459D">
        <w:rPr>
          <w:rFonts w:ascii="Verdana" w:hAnsi="Verdana"/>
          <w:sz w:val="20"/>
          <w:szCs w:val="20"/>
        </w:rPr>
        <w:t xml:space="preserve"> non, mi. </w:t>
      </w:r>
      <w:proofErr w:type="spellStart"/>
      <w:r w:rsidRPr="0019459D">
        <w:rPr>
          <w:rFonts w:ascii="Verdana" w:hAnsi="Verdana"/>
          <w:sz w:val="20"/>
          <w:szCs w:val="20"/>
        </w:rPr>
        <w:t>Proin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porttitor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 </w:t>
      </w:r>
      <w:proofErr w:type="spellStart"/>
      <w:r w:rsidRPr="0019459D">
        <w:rPr>
          <w:rFonts w:ascii="Verdana" w:hAnsi="Verdana"/>
          <w:sz w:val="20"/>
          <w:szCs w:val="20"/>
        </w:rPr>
        <w:t>nonummy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molestie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 est </w:t>
      </w:r>
      <w:proofErr w:type="spellStart"/>
      <w:r w:rsidRPr="0019459D">
        <w:rPr>
          <w:rFonts w:ascii="Verdana" w:hAnsi="Verdana"/>
          <w:sz w:val="20"/>
          <w:szCs w:val="20"/>
        </w:rPr>
        <w:t>eleifend</w:t>
      </w:r>
      <w:proofErr w:type="spellEnd"/>
      <w:r w:rsidRPr="0019459D">
        <w:rPr>
          <w:rFonts w:ascii="Verdana" w:hAnsi="Verdana"/>
          <w:sz w:val="20"/>
          <w:szCs w:val="20"/>
        </w:rPr>
        <w:t xml:space="preserve"> mi, non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 </w:t>
      </w:r>
      <w:proofErr w:type="spellStart"/>
      <w:r w:rsidRPr="0019459D">
        <w:rPr>
          <w:rFonts w:ascii="Verdana" w:hAnsi="Verdana"/>
          <w:sz w:val="20"/>
          <w:szCs w:val="20"/>
        </w:rPr>
        <w:t>nisl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 erat. Duis semper. 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>.</w:t>
      </w:r>
    </w:p>
    <w:p w14:paraId="76A93ED0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ac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mauris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non diam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hendrerit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Lorem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consectetuer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elit</w:t>
      </w:r>
      <w:proofErr w:type="spellEnd"/>
      <w:r w:rsidRPr="0019459D">
        <w:rPr>
          <w:rFonts w:ascii="Verdana" w:hAnsi="Verdana"/>
          <w:sz w:val="20"/>
          <w:szCs w:val="20"/>
        </w:rPr>
        <w:t xml:space="preserve">. Sed non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. Suspendisse </w:t>
      </w:r>
      <w:proofErr w:type="spellStart"/>
      <w:r w:rsidRPr="0019459D">
        <w:rPr>
          <w:rFonts w:ascii="Verdana" w:hAnsi="Verdana"/>
          <w:sz w:val="20"/>
          <w:szCs w:val="20"/>
        </w:rPr>
        <w:t>lectus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tortor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dignissim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adipiscing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nec, </w:t>
      </w:r>
      <w:proofErr w:type="spellStart"/>
      <w:r w:rsidRPr="0019459D">
        <w:rPr>
          <w:rFonts w:ascii="Verdana" w:hAnsi="Verdana"/>
          <w:sz w:val="20"/>
          <w:szCs w:val="20"/>
        </w:rPr>
        <w:t>ultricies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dolor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elementum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diam. </w:t>
      </w:r>
      <w:proofErr w:type="spellStart"/>
      <w:r w:rsidRPr="0019459D">
        <w:rPr>
          <w:rFonts w:ascii="Verdana" w:hAnsi="Verdana"/>
          <w:sz w:val="20"/>
          <w:szCs w:val="20"/>
        </w:rPr>
        <w:t>Maecenas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ligula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varius</w:t>
      </w:r>
      <w:proofErr w:type="spellEnd"/>
      <w:r w:rsidRPr="0019459D">
        <w:rPr>
          <w:rFonts w:ascii="Verdana" w:hAnsi="Verdana"/>
          <w:sz w:val="20"/>
          <w:szCs w:val="20"/>
        </w:rPr>
        <w:t xml:space="preserve"> a, semper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euismod</w:t>
      </w:r>
      <w:proofErr w:type="spellEnd"/>
      <w:r w:rsidRPr="0019459D">
        <w:rPr>
          <w:rFonts w:ascii="Verdana" w:hAnsi="Verdana"/>
          <w:sz w:val="20"/>
          <w:szCs w:val="20"/>
        </w:rPr>
        <w:t xml:space="preserve"> non, mi. </w:t>
      </w:r>
      <w:proofErr w:type="spellStart"/>
      <w:r w:rsidRPr="0019459D">
        <w:rPr>
          <w:rFonts w:ascii="Verdana" w:hAnsi="Verdana"/>
          <w:sz w:val="20"/>
          <w:szCs w:val="20"/>
        </w:rPr>
        <w:t>Proin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porttitor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nec </w:t>
      </w:r>
      <w:proofErr w:type="spellStart"/>
      <w:r w:rsidRPr="0019459D">
        <w:rPr>
          <w:rFonts w:ascii="Verdana" w:hAnsi="Verdana"/>
          <w:sz w:val="20"/>
          <w:szCs w:val="20"/>
        </w:rPr>
        <w:t>nonummy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molestie</w:t>
      </w:r>
      <w:proofErr w:type="spellEnd"/>
      <w:r w:rsidRPr="0019459D">
        <w:rPr>
          <w:rFonts w:ascii="Verdana" w:hAnsi="Verdana"/>
          <w:sz w:val="20"/>
          <w:szCs w:val="20"/>
        </w:rPr>
        <w:t xml:space="preserve">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 est </w:t>
      </w:r>
      <w:proofErr w:type="spellStart"/>
      <w:r w:rsidRPr="0019459D">
        <w:rPr>
          <w:rFonts w:ascii="Verdana" w:hAnsi="Verdana"/>
          <w:sz w:val="20"/>
          <w:szCs w:val="20"/>
        </w:rPr>
        <w:t>eleifend</w:t>
      </w:r>
      <w:proofErr w:type="spellEnd"/>
      <w:r w:rsidRPr="0019459D">
        <w:rPr>
          <w:rFonts w:ascii="Verdana" w:hAnsi="Verdana"/>
          <w:sz w:val="20"/>
          <w:szCs w:val="20"/>
        </w:rPr>
        <w:t xml:space="preserve"> mi, non </w:t>
      </w:r>
      <w:proofErr w:type="spellStart"/>
      <w:r w:rsidRPr="0019459D">
        <w:rPr>
          <w:rFonts w:ascii="Verdana" w:hAnsi="Verdana"/>
          <w:sz w:val="20"/>
          <w:szCs w:val="20"/>
        </w:rPr>
        <w:t>fermentum</w:t>
      </w:r>
      <w:proofErr w:type="spellEnd"/>
      <w:r w:rsidRPr="0019459D">
        <w:rPr>
          <w:rFonts w:ascii="Verdana" w:hAnsi="Verdana"/>
          <w:sz w:val="20"/>
          <w:szCs w:val="20"/>
        </w:rPr>
        <w:t xml:space="preserve"> diam </w:t>
      </w:r>
      <w:proofErr w:type="spellStart"/>
      <w:r w:rsidRPr="0019459D">
        <w:rPr>
          <w:rFonts w:ascii="Verdana" w:hAnsi="Verdana"/>
          <w:sz w:val="20"/>
          <w:szCs w:val="20"/>
        </w:rPr>
        <w:t>nisl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amet</w:t>
      </w:r>
      <w:proofErr w:type="spellEnd"/>
      <w:r w:rsidRPr="0019459D">
        <w:rPr>
          <w:rFonts w:ascii="Verdana" w:hAnsi="Verdana"/>
          <w:sz w:val="20"/>
          <w:szCs w:val="20"/>
        </w:rPr>
        <w:t xml:space="preserve"> erat. Duis semper.</w:t>
      </w:r>
    </w:p>
    <w:p w14:paraId="55DB9943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6493882A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</w:p>
    <w:p w14:paraId="0ADB9185" w14:textId="77777777" w:rsidR="00435E2B" w:rsidRPr="0019459D" w:rsidRDefault="00435E2B" w:rsidP="00435E2B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246A6220" w14:textId="77777777" w:rsidR="00435E2B" w:rsidRPr="0019459D" w:rsidRDefault="00FB1745" w:rsidP="0019459D">
      <w:pPr>
        <w:pStyle w:val="textenormal"/>
        <w:suppressAutoHyphens/>
        <w:spacing w:before="0" w:line="240" w:lineRule="auto"/>
        <w:ind w:left="0" w:right="0"/>
        <w:outlineLvl w:val="0"/>
        <w:rPr>
          <w:rFonts w:ascii="Verdana" w:hAnsi="Verdana"/>
          <w:b/>
          <w:sz w:val="20"/>
          <w:szCs w:val="20"/>
        </w:rPr>
      </w:pPr>
      <w:r w:rsidRPr="0019459D">
        <w:rPr>
          <w:rFonts w:ascii="Verdana" w:hAnsi="Verdana"/>
          <w:b/>
          <w:sz w:val="20"/>
          <w:szCs w:val="20"/>
        </w:rPr>
        <w:t>Sous-titre</w:t>
      </w:r>
    </w:p>
    <w:p w14:paraId="2043320E" w14:textId="77777777" w:rsidR="00FB1745" w:rsidRPr="0019459D" w:rsidRDefault="00435E2B" w:rsidP="00FB1745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r w:rsidRPr="0019459D">
        <w:rPr>
          <w:rFonts w:ascii="Verdana" w:hAnsi="Verdana"/>
          <w:sz w:val="20"/>
          <w:szCs w:val="20"/>
        </w:rPr>
        <w:fldChar w:fldCharType="end"/>
      </w:r>
    </w:p>
    <w:p w14:paraId="4CE4010D" w14:textId="77777777" w:rsidR="002E345A" w:rsidRPr="0019459D" w:rsidRDefault="002E345A" w:rsidP="002E345A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620931E1" w14:textId="77777777" w:rsidR="002E345A" w:rsidRPr="0019459D" w:rsidRDefault="002E345A" w:rsidP="002E345A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  <w:r w:rsidRPr="0019459D">
        <w:rPr>
          <w:rFonts w:ascii="Verdana" w:hAnsi="Verdana"/>
          <w:sz w:val="20"/>
          <w:szCs w:val="20"/>
        </w:rPr>
        <w:t xml:space="preserve">Duis </w:t>
      </w:r>
      <w:proofErr w:type="spellStart"/>
      <w:r w:rsidRPr="0019459D">
        <w:rPr>
          <w:rFonts w:ascii="Verdana" w:hAnsi="Verdana"/>
          <w:sz w:val="20"/>
          <w:szCs w:val="20"/>
        </w:rPr>
        <w:t>arcu</w:t>
      </w:r>
      <w:proofErr w:type="spellEnd"/>
      <w:r w:rsidRPr="0019459D">
        <w:rPr>
          <w:rFonts w:ascii="Verdana" w:hAnsi="Verdana"/>
          <w:sz w:val="20"/>
          <w:szCs w:val="20"/>
        </w:rPr>
        <w:t xml:space="preserve"> massa, </w:t>
      </w:r>
      <w:proofErr w:type="spellStart"/>
      <w:r w:rsidRPr="0019459D">
        <w:rPr>
          <w:rFonts w:ascii="Verdana" w:hAnsi="Verdana"/>
          <w:sz w:val="20"/>
          <w:szCs w:val="20"/>
        </w:rPr>
        <w:t>scelerisque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vitae, </w:t>
      </w:r>
      <w:proofErr w:type="spellStart"/>
      <w:r w:rsidRPr="0019459D">
        <w:rPr>
          <w:rFonts w:ascii="Verdana" w:hAnsi="Verdana"/>
          <w:sz w:val="20"/>
          <w:szCs w:val="20"/>
        </w:rPr>
        <w:t>consequat</w:t>
      </w:r>
      <w:proofErr w:type="spellEnd"/>
      <w:r w:rsidRPr="0019459D">
        <w:rPr>
          <w:rFonts w:ascii="Verdana" w:hAnsi="Verdana"/>
          <w:sz w:val="20"/>
          <w:szCs w:val="20"/>
        </w:rPr>
        <w:t xml:space="preserve"> in, pretium a,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congue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Ut in </w:t>
      </w:r>
      <w:proofErr w:type="spellStart"/>
      <w:r w:rsidRPr="0019459D">
        <w:rPr>
          <w:rFonts w:ascii="Verdana" w:hAnsi="Verdana"/>
          <w:sz w:val="20"/>
          <w:szCs w:val="20"/>
        </w:rPr>
        <w:t>risus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volutpat</w:t>
      </w:r>
      <w:proofErr w:type="spellEnd"/>
      <w:r w:rsidRPr="0019459D">
        <w:rPr>
          <w:rFonts w:ascii="Verdana" w:hAnsi="Verdana"/>
          <w:sz w:val="20"/>
          <w:szCs w:val="20"/>
        </w:rPr>
        <w:t xml:space="preserve"> libero </w:t>
      </w:r>
      <w:proofErr w:type="spellStart"/>
      <w:r w:rsidRPr="0019459D">
        <w:rPr>
          <w:rFonts w:ascii="Verdana" w:hAnsi="Verdana"/>
          <w:sz w:val="20"/>
          <w:szCs w:val="20"/>
        </w:rPr>
        <w:t>pharetra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tempor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Cras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bibendum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egestas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leo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pede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Praesent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odio</w:t>
      </w:r>
      <w:proofErr w:type="spellEnd"/>
      <w:r w:rsidRPr="0019459D">
        <w:rPr>
          <w:rFonts w:ascii="Verdana" w:hAnsi="Verdana"/>
          <w:sz w:val="20"/>
          <w:szCs w:val="20"/>
        </w:rPr>
        <w:t xml:space="preserve"> eu </w:t>
      </w:r>
      <w:proofErr w:type="spellStart"/>
      <w:r w:rsidRPr="0019459D">
        <w:rPr>
          <w:rFonts w:ascii="Verdana" w:hAnsi="Verdana"/>
          <w:sz w:val="20"/>
          <w:szCs w:val="20"/>
        </w:rPr>
        <w:t>enim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Pellentesque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sed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dui</w:t>
      </w:r>
      <w:proofErr w:type="spellEnd"/>
      <w:r w:rsidRPr="0019459D">
        <w:rPr>
          <w:rFonts w:ascii="Verdana" w:hAnsi="Verdana"/>
          <w:sz w:val="20"/>
          <w:szCs w:val="20"/>
        </w:rPr>
        <w:t xml:space="preserve"> ut </w:t>
      </w:r>
      <w:proofErr w:type="spellStart"/>
      <w:r w:rsidRPr="0019459D">
        <w:rPr>
          <w:rFonts w:ascii="Verdana" w:hAnsi="Verdana"/>
          <w:sz w:val="20"/>
          <w:szCs w:val="20"/>
        </w:rPr>
        <w:t>augue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blandit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sodales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  <w:proofErr w:type="spellStart"/>
      <w:r w:rsidRPr="0019459D">
        <w:rPr>
          <w:rFonts w:ascii="Verdana" w:hAnsi="Verdana"/>
          <w:sz w:val="20"/>
          <w:szCs w:val="20"/>
        </w:rPr>
        <w:t>Vestibulum</w:t>
      </w:r>
      <w:proofErr w:type="spellEnd"/>
      <w:r w:rsidRPr="0019459D">
        <w:rPr>
          <w:rFonts w:ascii="Verdana" w:hAnsi="Verdana"/>
          <w:sz w:val="20"/>
          <w:szCs w:val="20"/>
        </w:rPr>
        <w:t xml:space="preserve"> ante </w:t>
      </w:r>
      <w:proofErr w:type="spellStart"/>
      <w:r w:rsidRPr="0019459D">
        <w:rPr>
          <w:rFonts w:ascii="Verdana" w:hAnsi="Verdana"/>
          <w:sz w:val="20"/>
          <w:szCs w:val="20"/>
        </w:rPr>
        <w:t>ipsum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primis</w:t>
      </w:r>
      <w:proofErr w:type="spellEnd"/>
      <w:r w:rsidRPr="0019459D">
        <w:rPr>
          <w:rFonts w:ascii="Verdana" w:hAnsi="Verdana"/>
          <w:sz w:val="20"/>
          <w:szCs w:val="20"/>
        </w:rPr>
        <w:t xml:space="preserve"> in </w:t>
      </w:r>
      <w:proofErr w:type="spellStart"/>
      <w:r w:rsidRPr="0019459D">
        <w:rPr>
          <w:rFonts w:ascii="Verdana" w:hAnsi="Verdana"/>
          <w:sz w:val="20"/>
          <w:szCs w:val="20"/>
        </w:rPr>
        <w:t>faucibus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orci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luctus</w:t>
      </w:r>
      <w:proofErr w:type="spellEnd"/>
      <w:r w:rsidRPr="0019459D">
        <w:rPr>
          <w:rFonts w:ascii="Verdana" w:hAnsi="Verdana"/>
          <w:sz w:val="20"/>
          <w:szCs w:val="20"/>
        </w:rPr>
        <w:t xml:space="preserve"> et </w:t>
      </w:r>
      <w:proofErr w:type="spellStart"/>
      <w:r w:rsidRPr="0019459D">
        <w:rPr>
          <w:rFonts w:ascii="Verdana" w:hAnsi="Verdana"/>
          <w:sz w:val="20"/>
          <w:szCs w:val="20"/>
        </w:rPr>
        <w:t>ultrices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posuere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cubilia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Curae</w:t>
      </w:r>
      <w:proofErr w:type="spellEnd"/>
      <w:r w:rsidRPr="0019459D">
        <w:rPr>
          <w:rFonts w:ascii="Verdana" w:hAnsi="Verdana"/>
          <w:sz w:val="20"/>
          <w:szCs w:val="20"/>
        </w:rPr>
        <w:t xml:space="preserve">; </w:t>
      </w:r>
      <w:proofErr w:type="spellStart"/>
      <w:r w:rsidRPr="0019459D">
        <w:rPr>
          <w:rFonts w:ascii="Verdana" w:hAnsi="Verdana"/>
          <w:sz w:val="20"/>
          <w:szCs w:val="20"/>
        </w:rPr>
        <w:t>Aliquam</w:t>
      </w:r>
      <w:proofErr w:type="spellEnd"/>
      <w:r w:rsidRPr="0019459D">
        <w:rPr>
          <w:rFonts w:ascii="Verdana" w:hAnsi="Verdana"/>
          <w:sz w:val="20"/>
          <w:szCs w:val="20"/>
        </w:rPr>
        <w:t xml:space="preserve"> </w:t>
      </w:r>
      <w:proofErr w:type="spellStart"/>
      <w:r w:rsidRPr="0019459D">
        <w:rPr>
          <w:rFonts w:ascii="Verdana" w:hAnsi="Verdana"/>
          <w:sz w:val="20"/>
          <w:szCs w:val="20"/>
        </w:rPr>
        <w:t>nibh</w:t>
      </w:r>
      <w:proofErr w:type="spellEnd"/>
      <w:r w:rsidRPr="0019459D">
        <w:rPr>
          <w:rFonts w:ascii="Verdana" w:hAnsi="Verdana"/>
          <w:sz w:val="20"/>
          <w:szCs w:val="20"/>
        </w:rPr>
        <w:t xml:space="preserve">. </w:t>
      </w:r>
    </w:p>
    <w:p w14:paraId="15CB5CA2" w14:textId="77777777" w:rsidR="00FB1745" w:rsidRPr="0019459D" w:rsidRDefault="00FB1745" w:rsidP="00FB1745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35AD68CD" w14:textId="77777777" w:rsidR="009C3DE2" w:rsidRPr="0019459D" w:rsidRDefault="009C3DE2" w:rsidP="00FB1745">
      <w:pPr>
        <w:pStyle w:val="textenormal"/>
        <w:suppressAutoHyphens/>
        <w:spacing w:before="0" w:line="240" w:lineRule="auto"/>
        <w:ind w:left="0" w:right="0"/>
        <w:rPr>
          <w:rFonts w:ascii="Verdana" w:hAnsi="Verdana"/>
          <w:sz w:val="20"/>
          <w:szCs w:val="20"/>
        </w:rPr>
      </w:pPr>
    </w:p>
    <w:p w14:paraId="589A51EB" w14:textId="77777777" w:rsidR="0019459D" w:rsidRDefault="0019459D" w:rsidP="00BF6622">
      <w:pPr>
        <w:rPr>
          <w:rFonts w:ascii="Times New Roman" w:hAnsi="Times New Roman"/>
          <w:color w:val="auto"/>
          <w:sz w:val="20"/>
          <w:szCs w:val="20"/>
          <w:lang w:val="en-GB" w:eastAsia="en-US"/>
        </w:rPr>
      </w:pPr>
    </w:p>
    <w:sectPr w:rsidR="0019459D" w:rsidSect="00435E2B">
      <w:type w:val="continuous"/>
      <w:pgSz w:w="11899" w:h="16839"/>
      <w:pgMar w:top="851" w:right="567" w:bottom="567" w:left="567" w:header="0" w:footer="547" w:gutter="0"/>
      <w:cols w:num="2" w:space="708" w:equalWidth="0">
        <w:col w:w="5028" w:space="708"/>
        <w:col w:w="5028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C0F8" w14:textId="77777777" w:rsidR="00BF6622" w:rsidRDefault="00BF6622" w:rsidP="00BF6622">
      <w:r>
        <w:separator/>
      </w:r>
    </w:p>
  </w:endnote>
  <w:endnote w:type="continuationSeparator" w:id="0">
    <w:p w14:paraId="40AF61A5" w14:textId="77777777" w:rsidR="00BF6622" w:rsidRDefault="00BF6622" w:rsidP="00BF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utiger 57Cn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76629" w14:textId="77777777" w:rsidR="00BF6622" w:rsidRDefault="00BF6622" w:rsidP="00BF6622">
    <w:pPr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71D0" w14:textId="77777777" w:rsidR="00BF6622" w:rsidRDefault="00BF6622" w:rsidP="00BF662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01086" w14:textId="77777777" w:rsidR="00BF6622" w:rsidRDefault="00BF6622" w:rsidP="00BF6622">
    <w:pPr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5A84A" w14:textId="77777777" w:rsidR="00BF6622" w:rsidRDefault="00BF6622" w:rsidP="00BF6622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5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8364"/>
      <w:gridCol w:w="803"/>
      <w:gridCol w:w="803"/>
      <w:gridCol w:w="805"/>
    </w:tblGrid>
    <w:tr w:rsidR="00BF6622" w14:paraId="56789A5A" w14:textId="77777777">
      <w:trPr>
        <w:trHeight w:hRule="exact" w:val="284"/>
      </w:trPr>
      <w:tc>
        <w:tcPr>
          <w:tcW w:w="8364" w:type="dxa"/>
          <w:tcBorders>
            <w:bottom w:val="single" w:sz="6" w:space="0" w:color="808080"/>
          </w:tcBorders>
          <w:shd w:val="clear" w:color="auto" w:fill="C6BBAA"/>
          <w:vAlign w:val="center"/>
        </w:tcPr>
        <w:p w14:paraId="21FBED01" w14:textId="77777777" w:rsidR="00BF6622" w:rsidRPr="005D0DC1" w:rsidRDefault="00BF6622" w:rsidP="00BF6622">
          <w:pPr>
            <w:pStyle w:val="pieddepage"/>
          </w:pPr>
          <w:r w:rsidRPr="005D0DC1">
            <w:t>EIA-FR | Bd de Pérolles 8</w:t>
          </w:r>
          <w:r>
            <w:t>0 | CH</w:t>
          </w:r>
          <w:r w:rsidRPr="005D0DC1">
            <w:t>-1705 Fribourg | t. +41 26 429 66 11| www.eia-fr.ch</w:t>
          </w:r>
        </w:p>
      </w:tc>
      <w:tc>
        <w:tcPr>
          <w:tcW w:w="803" w:type="dxa"/>
          <w:tcBorders>
            <w:bottom w:val="single" w:sz="6" w:space="0" w:color="808080"/>
            <w:right w:val="single" w:sz="6" w:space="0" w:color="C0C0C0"/>
          </w:tcBorders>
          <w:shd w:val="clear" w:color="auto" w:fill="C1BBAD"/>
          <w:vAlign w:val="center"/>
        </w:tcPr>
        <w:p w14:paraId="58C001D3" w14:textId="77777777" w:rsidR="00BF6622" w:rsidRDefault="00BF6622" w:rsidP="00435E2B">
          <w:pPr>
            <w:jc w:val="left"/>
          </w:pPr>
        </w:p>
      </w:tc>
      <w:tc>
        <w:tcPr>
          <w:tcW w:w="803" w:type="dxa"/>
          <w:tcBorders>
            <w:top w:val="single" w:sz="6" w:space="0" w:color="808080"/>
            <w:left w:val="single" w:sz="6" w:space="0" w:color="C0C0C0"/>
            <w:bottom w:val="single" w:sz="6" w:space="0" w:color="808080"/>
            <w:right w:val="single" w:sz="6" w:space="0" w:color="C0C0C0"/>
          </w:tcBorders>
          <w:shd w:val="clear" w:color="auto" w:fill="78002F"/>
          <w:vAlign w:val="center"/>
        </w:tcPr>
        <w:p w14:paraId="5912D9E9" w14:textId="77777777" w:rsidR="00BF6622" w:rsidRDefault="00BF6622" w:rsidP="00435E2B">
          <w:pPr>
            <w:jc w:val="left"/>
          </w:pPr>
        </w:p>
      </w:tc>
      <w:tc>
        <w:tcPr>
          <w:tcW w:w="805" w:type="dxa"/>
          <w:tcBorders>
            <w:top w:val="single" w:sz="6" w:space="0" w:color="808080"/>
            <w:left w:val="single" w:sz="6" w:space="0" w:color="C0C0C0"/>
            <w:bottom w:val="single" w:sz="6" w:space="0" w:color="808080"/>
          </w:tcBorders>
          <w:shd w:val="clear" w:color="auto" w:fill="78002F"/>
          <w:vAlign w:val="center"/>
        </w:tcPr>
        <w:p w14:paraId="433EACD1" w14:textId="77777777" w:rsidR="00BF6622" w:rsidRDefault="00BF6622" w:rsidP="00435E2B">
          <w:pPr>
            <w:jc w:val="left"/>
          </w:pPr>
        </w:p>
      </w:tc>
    </w:tr>
  </w:tbl>
  <w:p w14:paraId="6BC65306" w14:textId="77777777" w:rsidR="00BF6622" w:rsidRDefault="00BF6622" w:rsidP="00BF6622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85DAB" w14:textId="77777777" w:rsidR="00BF6622" w:rsidRDefault="00BF6622" w:rsidP="00BF6622">
      <w:r>
        <w:separator/>
      </w:r>
    </w:p>
  </w:footnote>
  <w:footnote w:type="continuationSeparator" w:id="0">
    <w:p w14:paraId="7837A4E6" w14:textId="77777777" w:rsidR="00BF6622" w:rsidRDefault="00BF6622" w:rsidP="00BF6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C0A7F" w14:textId="77777777" w:rsidR="00BF6622" w:rsidRDefault="00BF6622" w:rsidP="00BF6622">
    <w:pPr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152BA" w14:textId="77777777" w:rsidR="00BF6622" w:rsidRDefault="00BF6622" w:rsidP="00BF662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8E6A0" w14:textId="77777777" w:rsidR="00BF6622" w:rsidRDefault="00BF6622" w:rsidP="00BF6622">
    <w:pPr>
      <w:jc w:val="cent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7E719" w14:textId="77777777" w:rsidR="00BF6622" w:rsidRDefault="00BF6622" w:rsidP="00BF6622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71A16" w14:textId="77777777" w:rsidR="00BF6622" w:rsidRDefault="00BF6622" w:rsidP="00BF6622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21847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3262FB"/>
    <w:multiLevelType w:val="hybridMultilevel"/>
    <w:tmpl w:val="2A0EDF66"/>
    <w:lvl w:ilvl="0" w:tplc="100C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85"/>
    <w:rsid w:val="00012E59"/>
    <w:rsid w:val="000B6D97"/>
    <w:rsid w:val="000E56E8"/>
    <w:rsid w:val="000F6A75"/>
    <w:rsid w:val="00153C56"/>
    <w:rsid w:val="0019459D"/>
    <w:rsid w:val="00291A69"/>
    <w:rsid w:val="002E345A"/>
    <w:rsid w:val="002E60BF"/>
    <w:rsid w:val="003A4C34"/>
    <w:rsid w:val="00426002"/>
    <w:rsid w:val="00435E2B"/>
    <w:rsid w:val="0059227F"/>
    <w:rsid w:val="00596F73"/>
    <w:rsid w:val="00640D1D"/>
    <w:rsid w:val="00647B4E"/>
    <w:rsid w:val="00691D72"/>
    <w:rsid w:val="00700C85"/>
    <w:rsid w:val="00854F44"/>
    <w:rsid w:val="008708E9"/>
    <w:rsid w:val="008B485F"/>
    <w:rsid w:val="008F2FD4"/>
    <w:rsid w:val="009C3DE2"/>
    <w:rsid w:val="00AC2422"/>
    <w:rsid w:val="00B56B8E"/>
    <w:rsid w:val="00B83D1E"/>
    <w:rsid w:val="00BB7B8B"/>
    <w:rsid w:val="00BF3783"/>
    <w:rsid w:val="00BF6622"/>
    <w:rsid w:val="00C96F08"/>
    <w:rsid w:val="00CB537D"/>
    <w:rsid w:val="00CF50DF"/>
    <w:rsid w:val="00DA1793"/>
    <w:rsid w:val="00DF4FDF"/>
    <w:rsid w:val="00ED2109"/>
    <w:rsid w:val="00F006F7"/>
    <w:rsid w:val="00F14C74"/>
    <w:rsid w:val="00F5107C"/>
    <w:rsid w:val="00F72737"/>
    <w:rsid w:val="00FB1745"/>
    <w:rsid w:val="00FC5CA3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00A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D0DC1"/>
    <w:pPr>
      <w:ind w:left="113" w:right="113"/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normal">
    <w:name w:val="texte_normal"/>
    <w:basedOn w:val="Normal"/>
    <w:rsid w:val="001F2F02"/>
    <w:pPr>
      <w:tabs>
        <w:tab w:val="center" w:pos="4536"/>
        <w:tab w:val="right" w:pos="9072"/>
      </w:tabs>
      <w:spacing w:before="240" w:line="360" w:lineRule="auto"/>
      <w:ind w:left="284" w:right="284"/>
      <w:jc w:val="both"/>
    </w:pPr>
    <w:rPr>
      <w:rFonts w:ascii="Frutiger 57Cn" w:hAnsi="Frutiger 57C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8E"/>
    <w:rPr>
      <w:rFonts w:ascii="Tahoma" w:hAnsi="Tahoma" w:cs="Tahoma"/>
      <w:szCs w:val="16"/>
    </w:rPr>
  </w:style>
  <w:style w:type="paragraph" w:customStyle="1" w:styleId="posteinfo">
    <w:name w:val="poste_info"/>
    <w:autoRedefine/>
    <w:rsid w:val="009202B4"/>
    <w:pPr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paragraph" w:customStyle="1" w:styleId="titre">
    <w:name w:val="titre"/>
    <w:autoRedefine/>
    <w:rsid w:val="009202B4"/>
    <w:pPr>
      <w:ind w:left="284" w:right="284"/>
      <w:jc w:val="right"/>
    </w:pPr>
    <w:rPr>
      <w:rFonts w:ascii="Verdana" w:hAnsi="Verdana"/>
      <w:b/>
      <w:sz w:val="32"/>
      <w:szCs w:val="24"/>
      <w:lang w:val="fr-FR" w:eastAsia="fr-FR"/>
    </w:rPr>
  </w:style>
  <w:style w:type="paragraph" w:customStyle="1" w:styleId="departement">
    <w:name w:val="departement"/>
    <w:autoRedefine/>
    <w:rsid w:val="009202B4"/>
    <w:pPr>
      <w:ind w:right="284"/>
      <w:jc w:val="right"/>
    </w:pPr>
    <w:rPr>
      <w:rFonts w:ascii="Verdana" w:hAnsi="Verdana"/>
      <w:color w:val="FFFFFF"/>
      <w:sz w:val="16"/>
      <w:szCs w:val="24"/>
      <w:lang w:val="fr-FR" w:eastAsia="fr-FR"/>
    </w:rPr>
  </w:style>
  <w:style w:type="paragraph" w:customStyle="1" w:styleId="filiere">
    <w:name w:val="filiere"/>
    <w:autoRedefine/>
    <w:rsid w:val="009202B4"/>
    <w:pPr>
      <w:ind w:right="284"/>
      <w:jc w:val="right"/>
    </w:pPr>
    <w:rPr>
      <w:rFonts w:ascii="Verdana" w:hAnsi="Verdana"/>
      <w:color w:val="FFFFFF"/>
      <w:spacing w:val="20"/>
      <w:sz w:val="16"/>
      <w:szCs w:val="24"/>
      <w:lang w:val="fr-FR" w:eastAsia="fr-FR"/>
    </w:rPr>
  </w:style>
  <w:style w:type="paragraph" w:customStyle="1" w:styleId="infos">
    <w:name w:val="infos"/>
    <w:autoRedefine/>
    <w:rsid w:val="009202B4"/>
    <w:pPr>
      <w:jc w:val="right"/>
    </w:pPr>
    <w:rPr>
      <w:rFonts w:ascii="Verdana" w:hAnsi="Verdana"/>
      <w:sz w:val="16"/>
      <w:szCs w:val="24"/>
      <w:lang w:val="fr-FR" w:eastAsia="fr-FR"/>
    </w:rPr>
  </w:style>
  <w:style w:type="paragraph" w:customStyle="1" w:styleId="date">
    <w:name w:val="date"/>
    <w:autoRedefine/>
    <w:rsid w:val="00F5107C"/>
    <w:pPr>
      <w:ind w:right="284"/>
      <w:jc w:val="right"/>
    </w:pPr>
    <w:rPr>
      <w:rFonts w:ascii="Verdana" w:hAnsi="Verdana"/>
      <w:color w:val="C0C0C0"/>
      <w:sz w:val="16"/>
      <w:szCs w:val="16"/>
      <w:lang w:val="fr-FR" w:eastAsia="fr-FR"/>
    </w:rPr>
  </w:style>
  <w:style w:type="paragraph" w:customStyle="1" w:styleId="pieddepage">
    <w:name w:val="pied_de_page"/>
    <w:autoRedefine/>
    <w:rsid w:val="009202B4"/>
    <w:pPr>
      <w:tabs>
        <w:tab w:val="right" w:pos="8236"/>
      </w:tabs>
    </w:pPr>
    <w:rPr>
      <w:rFonts w:ascii="Verdana" w:hAnsi="Verdana"/>
      <w:color w:val="FFFFFF"/>
      <w:sz w:val="16"/>
      <w:szCs w:val="24"/>
      <w:lang w:val="fr-FR" w:eastAsia="fr-FR"/>
    </w:rPr>
  </w:style>
  <w:style w:type="character" w:customStyle="1" w:styleId="BalloonTextChar">
    <w:name w:val="Balloon Text Char"/>
    <w:link w:val="BalloonText"/>
    <w:uiPriority w:val="99"/>
    <w:semiHidden/>
    <w:rsid w:val="00B56B8E"/>
    <w:rPr>
      <w:rFonts w:ascii="Tahoma" w:hAnsi="Tahoma" w:cs="Tahoma"/>
      <w:color w:val="3366FF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459D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459D"/>
    <w:rPr>
      <w:rFonts w:ascii="Lucida Grande" w:hAnsi="Lucida Grande" w:cs="Lucida Grande"/>
      <w:color w:val="3366FF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1945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D0DC1"/>
    <w:pPr>
      <w:ind w:left="113" w:right="113"/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normal">
    <w:name w:val="texte_normal"/>
    <w:basedOn w:val="Normal"/>
    <w:rsid w:val="001F2F02"/>
    <w:pPr>
      <w:tabs>
        <w:tab w:val="center" w:pos="4536"/>
        <w:tab w:val="right" w:pos="9072"/>
      </w:tabs>
      <w:spacing w:before="240" w:line="360" w:lineRule="auto"/>
      <w:ind w:left="284" w:right="284"/>
      <w:jc w:val="both"/>
    </w:pPr>
    <w:rPr>
      <w:rFonts w:ascii="Frutiger 57Cn" w:hAnsi="Frutiger 57C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8E"/>
    <w:rPr>
      <w:rFonts w:ascii="Tahoma" w:hAnsi="Tahoma" w:cs="Tahoma"/>
      <w:szCs w:val="16"/>
    </w:rPr>
  </w:style>
  <w:style w:type="paragraph" w:customStyle="1" w:styleId="posteinfo">
    <w:name w:val="poste_info"/>
    <w:autoRedefine/>
    <w:rsid w:val="009202B4"/>
    <w:pPr>
      <w:jc w:val="right"/>
    </w:pPr>
    <w:rPr>
      <w:rFonts w:ascii="Verdana" w:hAnsi="Verdana"/>
      <w:color w:val="3366FF"/>
      <w:sz w:val="16"/>
      <w:szCs w:val="24"/>
      <w:lang w:val="fr-FR" w:eastAsia="fr-FR"/>
    </w:rPr>
  </w:style>
  <w:style w:type="paragraph" w:customStyle="1" w:styleId="titre">
    <w:name w:val="titre"/>
    <w:autoRedefine/>
    <w:rsid w:val="009202B4"/>
    <w:pPr>
      <w:ind w:left="284" w:right="284"/>
      <w:jc w:val="right"/>
    </w:pPr>
    <w:rPr>
      <w:rFonts w:ascii="Verdana" w:hAnsi="Verdana"/>
      <w:b/>
      <w:sz w:val="32"/>
      <w:szCs w:val="24"/>
      <w:lang w:val="fr-FR" w:eastAsia="fr-FR"/>
    </w:rPr>
  </w:style>
  <w:style w:type="paragraph" w:customStyle="1" w:styleId="departement">
    <w:name w:val="departement"/>
    <w:autoRedefine/>
    <w:rsid w:val="009202B4"/>
    <w:pPr>
      <w:ind w:right="284"/>
      <w:jc w:val="right"/>
    </w:pPr>
    <w:rPr>
      <w:rFonts w:ascii="Verdana" w:hAnsi="Verdana"/>
      <w:color w:val="FFFFFF"/>
      <w:sz w:val="16"/>
      <w:szCs w:val="24"/>
      <w:lang w:val="fr-FR" w:eastAsia="fr-FR"/>
    </w:rPr>
  </w:style>
  <w:style w:type="paragraph" w:customStyle="1" w:styleId="filiere">
    <w:name w:val="filiere"/>
    <w:autoRedefine/>
    <w:rsid w:val="009202B4"/>
    <w:pPr>
      <w:ind w:right="284"/>
      <w:jc w:val="right"/>
    </w:pPr>
    <w:rPr>
      <w:rFonts w:ascii="Verdana" w:hAnsi="Verdana"/>
      <w:color w:val="FFFFFF"/>
      <w:spacing w:val="20"/>
      <w:sz w:val="16"/>
      <w:szCs w:val="24"/>
      <w:lang w:val="fr-FR" w:eastAsia="fr-FR"/>
    </w:rPr>
  </w:style>
  <w:style w:type="paragraph" w:customStyle="1" w:styleId="infos">
    <w:name w:val="infos"/>
    <w:autoRedefine/>
    <w:rsid w:val="009202B4"/>
    <w:pPr>
      <w:jc w:val="right"/>
    </w:pPr>
    <w:rPr>
      <w:rFonts w:ascii="Verdana" w:hAnsi="Verdana"/>
      <w:sz w:val="16"/>
      <w:szCs w:val="24"/>
      <w:lang w:val="fr-FR" w:eastAsia="fr-FR"/>
    </w:rPr>
  </w:style>
  <w:style w:type="paragraph" w:customStyle="1" w:styleId="date">
    <w:name w:val="date"/>
    <w:autoRedefine/>
    <w:rsid w:val="00F5107C"/>
    <w:pPr>
      <w:ind w:right="284"/>
      <w:jc w:val="right"/>
    </w:pPr>
    <w:rPr>
      <w:rFonts w:ascii="Verdana" w:hAnsi="Verdana"/>
      <w:color w:val="C0C0C0"/>
      <w:sz w:val="16"/>
      <w:szCs w:val="16"/>
      <w:lang w:val="fr-FR" w:eastAsia="fr-FR"/>
    </w:rPr>
  </w:style>
  <w:style w:type="paragraph" w:customStyle="1" w:styleId="pieddepage">
    <w:name w:val="pied_de_page"/>
    <w:autoRedefine/>
    <w:rsid w:val="009202B4"/>
    <w:pPr>
      <w:tabs>
        <w:tab w:val="right" w:pos="8236"/>
      </w:tabs>
    </w:pPr>
    <w:rPr>
      <w:rFonts w:ascii="Verdana" w:hAnsi="Verdana"/>
      <w:color w:val="FFFFFF"/>
      <w:sz w:val="16"/>
      <w:szCs w:val="24"/>
      <w:lang w:val="fr-FR" w:eastAsia="fr-FR"/>
    </w:rPr>
  </w:style>
  <w:style w:type="character" w:customStyle="1" w:styleId="BalloonTextChar">
    <w:name w:val="Balloon Text Char"/>
    <w:link w:val="BalloonText"/>
    <w:uiPriority w:val="99"/>
    <w:semiHidden/>
    <w:rsid w:val="00B56B8E"/>
    <w:rPr>
      <w:rFonts w:ascii="Tahoma" w:hAnsi="Tahoma" w:cs="Tahoma"/>
      <w:color w:val="3366FF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12E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12E59"/>
    <w:rPr>
      <w:rFonts w:ascii="Verdana" w:hAnsi="Verdana"/>
      <w:color w:val="3366FF"/>
      <w:sz w:val="16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459D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459D"/>
    <w:rPr>
      <w:rFonts w:ascii="Lucida Grande" w:hAnsi="Lucida Grande" w:cs="Lucida Grande"/>
      <w:color w:val="3366FF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194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image" Target="media/image7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4:Mode&#768;les:Mes%20mode&#768;les:lett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322d84b-9107-45f9-98b0-fcc71aaba640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9D0C863DCE445804E070A98EE337E" ma:contentTypeVersion="17" ma:contentTypeDescription="Crée un document." ma:contentTypeScope="" ma:versionID="b07c78663129b49f122c48abaa66eb6a">
  <xsd:schema xmlns:xsd="http://www.w3.org/2001/XMLSchema" xmlns:xs="http://www.w3.org/2001/XMLSchema" xmlns:p="http://schemas.microsoft.com/office/2006/metadata/properties" xmlns:ns2="12a51bae-2b83-4bec-9e3a-feccc2f9b2a4" xmlns:ns3="b0513a8f-eda8-4045-9dbf-9684c8bf07b0" xmlns:ns4="17d9e71b-89ef-42fd-ac4c-53bb660edbcf" targetNamespace="http://schemas.microsoft.com/office/2006/metadata/properties" ma:root="true" ma:fieldsID="fcb5a00aa58ed2dc23d552269e495813" ns2:_="" ns3:_="" ns4:_="">
    <xsd:import namespace="12a51bae-2b83-4bec-9e3a-feccc2f9b2a4"/>
    <xsd:import namespace="b0513a8f-eda8-4045-9dbf-9684c8bf07b0"/>
    <xsd:import namespace="17d9e71b-89ef-42fd-ac4c-53bb660edbcf"/>
    <xsd:element name="properties">
      <xsd:complexType>
        <xsd:sequence>
          <xsd:element name="documentManagement">
            <xsd:complexType>
              <xsd:all>
                <xsd:element ref="ns2:Professeur"/>
                <xsd:element ref="ns3:Référence_x0020_métier" minOccurs="0"/>
                <xsd:element ref="ns3:Début_x0020_de_x0020_validité_x0020_de_x0020_l_x0027_information" minOccurs="0"/>
                <xsd:element ref="ns3:Fin_x0020_de_x0020_validité_x0020_de_x0020_l_x0027_information" minOccurs="0"/>
                <xsd:element ref="ns3:Entités_x0020_concernéesTaxHTField0" minOccurs="0"/>
                <xsd:element ref="ns3:TaxCatchAll" minOccurs="0"/>
                <xsd:element ref="ns3:ProcessusTaxHTField0" minOccurs="0"/>
                <xsd:element ref="ns3:Année_x0020_académiqueTaxHTField0" minOccurs="0"/>
                <xsd:element ref="ns3:TaxCatchAllLabel" minOccurs="0"/>
                <xsd:element ref="ns3:Type_x0020_d_x0027_informationTaxHTField0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51bae-2b83-4bec-9e3a-feccc2f9b2a4" elementFormDefault="qualified">
    <xsd:import namespace="http://schemas.microsoft.com/office/2006/documentManagement/types"/>
    <xsd:import namespace="http://schemas.microsoft.com/office/infopath/2007/PartnerControls"/>
    <xsd:element name="Professeur" ma:index="2" ma:displayName="Professeur" ma:format="Dropdown" ma:internalName="Professeur">
      <xsd:simpleType>
        <xsd:restriction base="dms:Choice">
          <xsd:enumeration value="F. Bapst"/>
          <xsd:enumeration value="O. Abou Khaled"/>
          <xsd:enumeration value="H. Chabbi Drissi"/>
          <xsd:enumeration value="R. Baltensperger"/>
          <xsd:enumeration value="J. Hennebert"/>
          <xsd:enumeration value="P. Kuonen"/>
          <xsd:enumeration value="J. Wagen"/>
          <xsd:enumeration value="J. Bapst"/>
          <xsd:enumeration value="J. Schul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13a8f-eda8-4045-9dbf-9684c8bf07b0" elementFormDefault="qualified">
    <xsd:import namespace="http://schemas.microsoft.com/office/2006/documentManagement/types"/>
    <xsd:import namespace="http://schemas.microsoft.com/office/infopath/2007/PartnerControls"/>
    <xsd:element name="Référence_x0020_métier" ma:index="7" nillable="true" ma:displayName="Référence métier" ma:description="Pour répondre à des besoins de catégorisation propres à une entité : par exemple n°AGP, n° de commande, référence fournisseur, etc." ma:internalName="R_x00e9_f_x00e9_rence_x0020_m_x00e9_tier">
      <xsd:simpleType>
        <xsd:restriction base="dms:Text">
          <xsd:maxLength value="255"/>
        </xsd:restriction>
      </xsd:simpleType>
    </xsd:element>
    <xsd:element name="Début_x0020_de_x0020_validité_x0020_de_x0020_l_x0027_information" ma:index="8" nillable="true" ma:displayName="Début de validité de l'information" ma:description="Lorsque la date d’entrée en vigueur est importante : par exemple pour un contrat de confidentialité" ma:format="DateOnly" ma:internalName="D_x00e9_but_x0020_de_x0020_validit_x00e9__x0020_de_x0020_l_x0027_information">
      <xsd:simpleType>
        <xsd:restriction base="dms:DateTime"/>
      </xsd:simpleType>
    </xsd:element>
    <xsd:element name="Fin_x0020_de_x0020_validité_x0020_de_x0020_l_x0027_information" ma:index="9" nillable="true" ma:displayName="Fin de validité de l'information" ma:description="Lorsque cette date est importante : par exemple pour un contrat de confidentialité" ma:format="DateOnly" ma:internalName="Fin_x0020_de_x0020_validit_x00e9__x0020_de_x0020_l_x0027_information">
      <xsd:simpleType>
        <xsd:restriction base="dms:DateTime"/>
      </xsd:simpleType>
    </xsd:element>
    <xsd:element name="Entités_x0020_concernéesTaxHTField0" ma:index="12" nillable="true" ma:taxonomy="true" ma:internalName="Entit_x00e9_s_x0020_concern_x00e9_esTaxHTField0" ma:taxonomyFieldName="Entit_x00e9_s_x0020_concern_x00e9_es" ma:displayName="Entités concernées" ma:default="" ma:fieldId="{5eee7275-3564-4370-b0cf-bec157453e4f}" ma:taxonomyMulti="true" ma:sspId="b322d84b-9107-45f9-98b0-fcc71aaba640" ma:termSetId="9cb2da83-3616-40d3-b0f6-9cac6bedf1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a56dbd7b-4ad1-4986-9beb-04ab11716f43}" ma:internalName="TaxCatchAll" ma:showField="CatchAllData" ma:web="17d9e71b-89ef-42fd-ac4c-53bb660edb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cessusTaxHTField0" ma:index="14" nillable="true" ma:taxonomy="true" ma:internalName="ProcessusTaxHTField0" ma:taxonomyFieldName="Processus" ma:displayName="Processus" ma:default="" ma:fieldId="{f929ce62-c6db-4fe6-b7f3-bc52d400d846}" ma:taxonomyMulti="true" ma:sspId="b322d84b-9107-45f9-98b0-fcc71aaba640" ma:termSetId="933696de-ea79-43b6-96be-a9fb7a9675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nnée_x0020_académiqueTaxHTField0" ma:index="15" nillable="true" ma:taxonomy="true" ma:internalName="Ann_x00e9_e_x0020_acad_x00e9_miqueTaxHTField0" ma:taxonomyFieldName="Ann_x00e9_e_x0020_acad_x00e9_mique" ma:displayName="Année académique" ma:default="" ma:fieldId="{9b47c92b-231a-4d7a-b0e3-8a3a8735a73f}" ma:sspId="b322d84b-9107-45f9-98b0-fcc71aaba640" ma:termSetId="7c41caeb-327a-40eb-bf51-087b2e28cf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6" nillable="true" ma:displayName="Taxonomy Catch All Column1" ma:hidden="true" ma:list="{a56dbd7b-4ad1-4986-9beb-04ab11716f43}" ma:internalName="TaxCatchAllLabel" ma:readOnly="true" ma:showField="CatchAllDataLabel" ma:web="17d9e71b-89ef-42fd-ac4c-53bb660edb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ype_x0020_d_x0027_informationTaxHTField0" ma:index="17" nillable="true" ma:taxonomy="true" ma:internalName="Type_x0020_d_x0027_informationTaxHTField0" ma:taxonomyFieldName="Type_x0020_d_x0027_information" ma:displayName="Type d'information" ma:default="" ma:fieldId="{b593b4c1-edb5-4b04-805d-05d349538675}" ma:taxonomyMulti="true" ma:sspId="b322d84b-9107-45f9-98b0-fcc71aaba640" ma:termSetId="23e13dc8-cd61-4354-8fa6-d49e034b2f9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9e71b-89ef-42fd-ac4c-53bb660edbcf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774A622-E476-418C-9FE5-4339A8DB373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40D6F29-C867-4984-9733-91024079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51bae-2b83-4bec-9e3a-feccc2f9b2a4"/>
    <ds:schemaRef ds:uri="b0513a8f-eda8-4045-9dbf-9684c8bf07b0"/>
    <ds:schemaRef ds:uri="17d9e71b-89ef-42fd-ac4c-53bb660ed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E1551-251D-4C61-A8C4-727FC101354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D8E0DCD-963B-4227-BBB3-86E3831AC3D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8423D0-7A29-4A79-A846-FEA5396FB37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lettre.dot</Template>
  <TotalTime>12</TotalTime>
  <Pages>2</Pages>
  <Words>766</Words>
  <Characters>4368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HEFR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d'information basé iPAD/iPhone</dc:title>
  <dc:subject/>
  <dc:creator>me</dc:creator>
  <cp:keywords/>
  <dc:description/>
  <cp:lastModifiedBy>Elias Medawar</cp:lastModifiedBy>
  <cp:revision>3</cp:revision>
  <cp:lastPrinted>2007-10-03T13:16:00Z</cp:lastPrinted>
  <dcterms:created xsi:type="dcterms:W3CDTF">2011-06-08T14:32:00Z</dcterms:created>
  <dcterms:modified xsi:type="dcterms:W3CDTF">2011-07-14T15:28:00Z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us">
    <vt:lpwstr>51;#Bachelor|98197b0a-e20a-4edf-aa99-812b3f8dcf20</vt:lpwstr>
  </property>
  <property fmtid="{D5CDD505-2E9C-101B-9397-08002B2CF9AE}" pid="3" name="Type d'informationTaxHTField0">
    <vt:lpwstr>Résumé|f11e9ed9-a0e2-4831-9715-819f6d97f155</vt:lpwstr>
  </property>
  <property fmtid="{D5CDD505-2E9C-101B-9397-08002B2CF9AE}" pid="4" name="Entités concernées">
    <vt:lpwstr>10;#Filière Informatique|ea3fb368-6231-4f9b-9e86-dd146ed66d71</vt:lpwstr>
  </property>
  <property fmtid="{D5CDD505-2E9C-101B-9397-08002B2CF9AE}" pid="5" name="Entités concernéesTaxHTField0">
    <vt:lpwstr>Filière Informatique|ea3fb368-6231-4f9b-9e86-dd146ed66d71</vt:lpwstr>
  </property>
  <property fmtid="{D5CDD505-2E9C-101B-9397-08002B2CF9AE}" pid="6" name="Type d'information">
    <vt:lpwstr>80;#Résumé|f11e9ed9-a0e2-4831-9715-819f6d97f155</vt:lpwstr>
  </property>
  <property fmtid="{D5CDD505-2E9C-101B-9397-08002B2CF9AE}" pid="7" name="Référence métier">
    <vt:lpwstr>B11I15</vt:lpwstr>
  </property>
  <property fmtid="{D5CDD505-2E9C-101B-9397-08002B2CF9AE}" pid="8" name="ProcessusTaxHTField0">
    <vt:lpwstr>Bachelor|98197b0a-e20a-4edf-aa99-812b3f8dcf20</vt:lpwstr>
  </property>
  <property fmtid="{D5CDD505-2E9C-101B-9397-08002B2CF9AE}" pid="9" name="Année académiqueTaxHTField0">
    <vt:lpwstr>2010-2011|677502ea-7023-48a5-844c-f122dfd4d565</vt:lpwstr>
  </property>
  <property fmtid="{D5CDD505-2E9C-101B-9397-08002B2CF9AE}" pid="10" name="TaxCatchAll">
    <vt:lpwstr>10;#Filière Informatique|ea3fb368-6231-4f9b-9e86-dd146ed66d71;#51;#Bachelor|98197b0a-e20a-4edf-aa99-812b3f8dcf20;#80;#Résumé|f11e9ed9-a0e2-4831-9715-819f6d97f155;#1;#2010-2011|677502ea-7023-48a5-844c-f122dfd4d565</vt:lpwstr>
  </property>
  <property fmtid="{D5CDD505-2E9C-101B-9397-08002B2CF9AE}" pid="11" name="Professeur">
    <vt:lpwstr>O. Abou Khaled</vt:lpwstr>
  </property>
  <property fmtid="{D5CDD505-2E9C-101B-9397-08002B2CF9AE}" pid="12" name="Année académique">
    <vt:lpwstr>1;#2010-2011|677502ea-7023-48a5-844c-f122dfd4d565</vt:lpwstr>
  </property>
  <property fmtid="{D5CDD505-2E9C-101B-9397-08002B2CF9AE}" pid="13" name="_dlc_DocId">
    <vt:lpwstr>EIFR-953-22</vt:lpwstr>
  </property>
  <property fmtid="{D5CDD505-2E9C-101B-9397-08002B2CF9AE}" pid="14" name="_dlc_DocIdItemGuid">
    <vt:lpwstr>d1c88a09-6128-420a-93af-dfba78022e08</vt:lpwstr>
  </property>
  <property fmtid="{D5CDD505-2E9C-101B-9397-08002B2CF9AE}" pid="15" name="_dlc_DocIdUrl">
    <vt:lpwstr>https://ged.hefr.ch/eifr/tic/info/formation/formation_base/resume_tra_bachelor/_layouts/DocIdRedir.aspx?ID=EIFR-953-22, EIFR-953-22</vt:lpwstr>
  </property>
</Properties>
</file>